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21" w:rsidRPr="00F92EA6" w:rsidRDefault="00462421">
      <w:pPr>
        <w:pStyle w:val="Heading1"/>
        <w:rPr>
          <w:rFonts w:ascii="Arial" w:hAnsi="Arial" w:cs="Arial"/>
        </w:rPr>
      </w:pPr>
      <w:r w:rsidRPr="00BE4B8C">
        <w:rPr>
          <w:rFonts w:ascii="Arial" w:hAnsi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" o:spid="_x0000_i1025" type="#_x0000_t75" style="width:413.4pt;height:81.6pt;visibility:visible">
            <v:imagedata r:id="rId4" o:title=""/>
          </v:shape>
        </w:pict>
      </w:r>
    </w:p>
    <w:p w:rsidR="00462421" w:rsidRPr="006A3A2B" w:rsidRDefault="00462421">
      <w:pPr>
        <w:pStyle w:val="Heading1"/>
        <w:rPr>
          <w:rFonts w:ascii="Arial" w:hAnsi="Arial" w:cs="Arial"/>
          <w:sz w:val="20"/>
        </w:rPr>
      </w:pPr>
      <w:r w:rsidRPr="006A3A2B">
        <w:rPr>
          <w:rFonts w:ascii="Arial" w:hAnsi="Arial" w:cs="Arial"/>
          <w:sz w:val="20"/>
        </w:rPr>
        <w:t>CAC 23</w:t>
      </w:r>
    </w:p>
    <w:p w:rsidR="00462421" w:rsidRPr="006A3A2B" w:rsidRDefault="00462421">
      <w:pPr>
        <w:pStyle w:val="Heading1"/>
        <w:rPr>
          <w:rFonts w:ascii="Arial" w:hAnsi="Arial" w:cs="Arial"/>
          <w:sz w:val="20"/>
        </w:rPr>
      </w:pPr>
      <w:r w:rsidRPr="006A3A2B">
        <w:rPr>
          <w:rFonts w:ascii="Arial" w:hAnsi="Arial" w:cs="Arial"/>
          <w:sz w:val="20"/>
        </w:rPr>
        <w:t>LEGISLATORS 2018-2019</w:t>
      </w:r>
      <w:bookmarkStart w:id="0" w:name="_GoBack"/>
      <w:bookmarkEnd w:id="0"/>
    </w:p>
    <w:p w:rsidR="00462421" w:rsidRPr="00F92EA6" w:rsidRDefault="00462421">
      <w:pPr>
        <w:pStyle w:val="Heading4"/>
        <w:rPr>
          <w:rFonts w:ascii="Arial" w:hAnsi="Arial"/>
          <w:sz w:val="4"/>
        </w:rPr>
      </w:pPr>
    </w:p>
    <w:p w:rsidR="00462421" w:rsidRPr="00F92EA6" w:rsidRDefault="00462421">
      <w:pPr>
        <w:pStyle w:val="Heading4"/>
        <w:ind w:left="720" w:firstLine="720"/>
        <w:rPr>
          <w:rFonts w:ascii="Arial" w:hAnsi="Arial" w:cs="Arial"/>
          <w:sz w:val="18"/>
          <w:u w:val="single"/>
        </w:rPr>
      </w:pPr>
      <w:r w:rsidRPr="00F92EA6">
        <w:rPr>
          <w:rFonts w:ascii="Arial" w:hAnsi="Arial" w:cs="Arial"/>
          <w:sz w:val="18"/>
          <w:u w:val="single"/>
        </w:rPr>
        <w:t>Senators</w:t>
      </w:r>
    </w:p>
    <w:p w:rsidR="00462421" w:rsidRPr="00F92EA6" w:rsidRDefault="00462421">
      <w:pPr>
        <w:rPr>
          <w:rFonts w:ascii="Arial" w:hAnsi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margin-left:495pt;margin-top:8.9pt;width:270pt;height: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" strokecolor="white">
            <v:textbox style="mso-next-textbox:#Text Box 25">
              <w:txbxContent>
                <w:p w:rsidR="00462421" w:rsidRPr="00437E8A" w:rsidRDefault="00462421" w:rsidP="00196A09">
                  <w:pPr>
                    <w:pStyle w:val="Heading2"/>
                    <w:rPr>
                      <w:rStyle w:val="Emphasis"/>
                      <w:rFonts w:ascii="Arial" w:hAnsi="Arial"/>
                      <w:b/>
                      <w:sz w:val="16"/>
                    </w:rPr>
                  </w:pPr>
                  <w:r w:rsidRPr="00437E8A">
                    <w:rPr>
                      <w:rStyle w:val="Emphasis"/>
                      <w:rFonts w:ascii="Arial" w:hAnsi="Arial"/>
                      <w:b/>
                      <w:sz w:val="16"/>
                    </w:rPr>
                    <w:t>Deputy President Pro Tempore</w:t>
                  </w:r>
                </w:p>
                <w:p w:rsidR="00462421" w:rsidRPr="00437E8A" w:rsidRDefault="00462421" w:rsidP="00196A09">
                  <w:pPr>
                    <w:pStyle w:val="Heading2"/>
                    <w:rPr>
                      <w:rStyle w:val="Emphasis"/>
                      <w:rFonts w:ascii="Arial" w:hAnsi="Arial"/>
                      <w:sz w:val="16"/>
                    </w:rPr>
                  </w:pPr>
                  <w:r w:rsidRPr="00437E8A">
                    <w:rPr>
                      <w:rStyle w:val="Emphasis"/>
                      <w:rFonts w:ascii="Arial" w:hAnsi="Arial"/>
                      <w:sz w:val="16"/>
                    </w:rPr>
                    <w:t>Chair: </w:t>
                  </w:r>
                  <w:hyperlink r:id="rId5" w:anchor="Finance" w:history="1">
                    <w:r w:rsidRPr="00437E8A">
                      <w:rPr>
                        <w:rStyle w:val="Emphasis"/>
                        <w:rFonts w:ascii="Arial" w:hAnsi="Arial"/>
                        <w:sz w:val="16"/>
                      </w:rPr>
                      <w:t>Finance, Revenue &amp; Bonding</w:t>
                    </w:r>
                  </w:hyperlink>
                  <w:r w:rsidRPr="00437E8A">
                    <w:rPr>
                      <w:rStyle w:val="Emphasis"/>
                      <w:rFonts w:ascii="Arial" w:hAnsi="Arial"/>
                      <w:sz w:val="16"/>
                    </w:rPr>
                    <w:t>; General Law</w:t>
                  </w:r>
                </w:p>
                <w:p w:rsidR="00462421" w:rsidRPr="00437E8A" w:rsidRDefault="00462421" w:rsidP="00196A09">
                  <w:pPr>
                    <w:pStyle w:val="Heading2"/>
                    <w:rPr>
                      <w:rStyle w:val="Emphasis"/>
                      <w:rFonts w:ascii="Arial" w:hAnsi="Arial"/>
                      <w:sz w:val="16"/>
                    </w:rPr>
                  </w:pPr>
                  <w:r w:rsidRPr="00437E8A">
                    <w:rPr>
                      <w:rStyle w:val="Emphasis"/>
                      <w:rFonts w:ascii="Arial" w:hAnsi="Arial"/>
                      <w:sz w:val="16"/>
                    </w:rPr>
                    <w:t>Vice-Chari: Energy &amp; Technology</w:t>
                  </w:r>
                </w:p>
                <w:p w:rsidR="00462421" w:rsidRPr="00437E8A" w:rsidRDefault="00462421" w:rsidP="00196A09">
                  <w:pPr>
                    <w:pStyle w:val="Heading2"/>
                    <w:rPr>
                      <w:rStyle w:val="Emphasis"/>
                      <w:rFonts w:ascii="Arial" w:hAnsi="Arial"/>
                      <w:sz w:val="16"/>
                    </w:rPr>
                  </w:pPr>
                  <w:r w:rsidRPr="00437E8A">
                    <w:rPr>
                      <w:rStyle w:val="Emphasis"/>
                      <w:rFonts w:ascii="Arial" w:hAnsi="Arial"/>
                      <w:sz w:val="16"/>
                    </w:rPr>
                    <w:t>Member: Internship; </w:t>
                  </w:r>
                  <w:hyperlink r:id="rId6" w:anchor="LegMgmt" w:history="1">
                    <w:r w:rsidRPr="00437E8A">
                      <w:rPr>
                        <w:rStyle w:val="Emphasis"/>
                        <w:rFonts w:ascii="Arial" w:hAnsi="Arial"/>
                        <w:sz w:val="16"/>
                      </w:rPr>
                      <w:t>Legislative Management</w:t>
                    </w:r>
                  </w:hyperlink>
                  <w:r w:rsidRPr="00437E8A">
                    <w:rPr>
                      <w:rStyle w:val="Emphasis"/>
                      <w:rFonts w:ascii="Arial" w:hAnsi="Arial"/>
                      <w:sz w:val="16"/>
                    </w:rPr>
                    <w:t>; Planning &amp; Development</w:t>
                  </w:r>
                </w:p>
                <w:p w:rsidR="00462421" w:rsidRPr="00437E8A" w:rsidRDefault="00462421" w:rsidP="00196A09">
                  <w:pPr>
                    <w:rPr>
                      <w:rFonts w:ascii="Arial" w:hAnsi="Arial"/>
                      <w:iCs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462421" w:rsidRPr="00F92EA6" w:rsidRDefault="00462421" w:rsidP="008B3E62">
      <w:pPr>
        <w:rPr>
          <w:rFonts w:ascii="Arial" w:hAnsi="Arial" w:cs="Arial"/>
          <w:sz w:val="18"/>
        </w:rPr>
      </w:pPr>
      <w:r>
        <w:rPr>
          <w:noProof/>
        </w:rPr>
        <w:pict>
          <v:shape id="Text Box 16" o:spid="_x0000_s1027" type="#_x0000_t202" style="position:absolute;margin-left:-9pt;margin-top:.05pt;width:108pt;height:41.7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">
            <v:textbox>
              <w:txbxContent>
                <w:p w:rsidR="00462421" w:rsidRPr="00D6449B" w:rsidRDefault="00462421" w:rsidP="00D6449B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>Sen. John Fonfara</w:t>
      </w:r>
      <w:r w:rsidRPr="00F92EA6"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>Dem.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1</w:t>
      </w:r>
      <w:r w:rsidRPr="00F92EA6">
        <w:rPr>
          <w:rFonts w:ascii="Arial" w:hAnsi="Arial" w:cs="Arial"/>
          <w:sz w:val="18"/>
          <w:vertAlign w:val="superscript"/>
        </w:rPr>
        <w:t xml:space="preserve">st </w:t>
      </w:r>
      <w:r w:rsidRPr="00F92EA6">
        <w:rPr>
          <w:rFonts w:ascii="Arial" w:hAnsi="Arial" w:cs="Arial"/>
          <w:sz w:val="18"/>
        </w:rPr>
        <w:t xml:space="preserve">District </w:t>
      </w:r>
      <w:smartTag w:uri="urn:schemas-microsoft-com:office:smarttags" w:element="City">
        <w:smartTag w:uri="urn:schemas-microsoft-com:office:smarttags" w:element="place">
          <w:r w:rsidRPr="00F92EA6">
            <w:rPr>
              <w:rFonts w:ascii="Arial" w:hAnsi="Arial" w:cs="Arial"/>
              <w:sz w:val="18"/>
            </w:rPr>
            <w:t>Hartford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       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Legislative Office Bldg., Rm 3705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  </w:t>
      </w:r>
      <w:r w:rsidRPr="00F92EA6">
        <w:rPr>
          <w:rFonts w:ascii="Arial" w:hAnsi="Arial" w:cs="Arial"/>
          <w:sz w:val="18"/>
        </w:rPr>
        <w:tab/>
        <w:t xml:space="preserve"> </w:t>
      </w:r>
    </w:p>
    <w:p w:rsidR="00462421" w:rsidRPr="00F92EA6" w:rsidRDefault="00462421" w:rsidP="008B3E62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City">
        <w:smartTag w:uri="urn:schemas-microsoft-com:office:smarttags" w:element="plac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hyperlink r:id="rId7" w:history="1">
        <w:r w:rsidRPr="00F92EA6">
          <w:rPr>
            <w:rStyle w:val="Hyperlink"/>
            <w:rFonts w:ascii="Arial" w:hAnsi="Arial" w:cs="Arial"/>
            <w:sz w:val="18"/>
          </w:rPr>
          <w:t>John.Fonfara@cga.ct.gov</w:t>
        </w:r>
      </w:hyperlink>
    </w:p>
    <w:p w:rsidR="00462421" w:rsidRPr="00F92EA6" w:rsidRDefault="00462421" w:rsidP="008B3E62">
      <w:pPr>
        <w:ind w:left="1440" w:firstLine="720"/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>Capitol: 860-240-0043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&amp;</w:t>
      </w:r>
      <w:r w:rsidRPr="00F92EA6">
        <w:rPr>
          <w:rFonts w:ascii="Arial" w:hAnsi="Arial" w:cs="Arial"/>
          <w:sz w:val="18"/>
        </w:rPr>
        <w:t xml:space="preserve"> </w:t>
      </w:r>
      <w:hyperlink r:id="rId8" w:history="1">
        <w:r w:rsidRPr="00F92EA6">
          <w:rPr>
            <w:rStyle w:val="Hyperlink"/>
            <w:rFonts w:ascii="Arial" w:hAnsi="Arial" w:cs="Arial"/>
            <w:sz w:val="18"/>
            <w:szCs w:val="20"/>
          </w:rPr>
          <w:t>Fonfara@senatedems.ct.gov</w:t>
        </w:r>
      </w:hyperlink>
    </w:p>
    <w:p w:rsidR="00462421" w:rsidRPr="008B3E62" w:rsidRDefault="00462421" w:rsidP="008B3E62">
      <w:pPr>
        <w:ind w:left="1440"/>
        <w:rPr>
          <w:rFonts w:ascii="Arial" w:hAnsi="Arial"/>
          <w:iCs/>
          <w:sz w:val="18"/>
        </w:rPr>
      </w:pPr>
      <w:r>
        <w:rPr>
          <w:noProof/>
        </w:rPr>
        <w:pict>
          <v:shape id="_x0000_s1028" type="#_x0000_t202" style="position:absolute;left:0;text-align:left;margin-left:495pt;margin-top:7.7pt;width:261pt;height: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87hw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" stroked="f">
            <v:textbox>
              <w:txbxContent>
                <w:p w:rsidR="00462421" w:rsidRPr="008B3E62" w:rsidRDefault="00462421" w:rsidP="008B3E6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B3E62">
                    <w:rPr>
                      <w:rFonts w:ascii="Arial" w:hAnsi="Arial"/>
                      <w:sz w:val="16"/>
                      <w:szCs w:val="18"/>
                    </w:rPr>
                    <w:t>Chair: Education</w:t>
                  </w:r>
                </w:p>
                <w:p w:rsidR="00462421" w:rsidRPr="008B3E62" w:rsidRDefault="00462421" w:rsidP="008B3E6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B3E62">
                    <w:rPr>
                      <w:rFonts w:ascii="Arial" w:hAnsi="Arial"/>
                      <w:sz w:val="16"/>
                      <w:szCs w:val="18"/>
                    </w:rPr>
                    <w:t>Vice Chair: Housing</w:t>
                  </w:r>
                </w:p>
                <w:p w:rsidR="00462421" w:rsidRPr="008B3E62" w:rsidRDefault="00462421" w:rsidP="008B3E6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B3E62">
                    <w:rPr>
                      <w:rFonts w:ascii="Arial" w:hAnsi="Arial"/>
                      <w:sz w:val="16"/>
                      <w:szCs w:val="18"/>
                    </w:rPr>
                    <w:t>Ranking Member: Internship</w:t>
                  </w:r>
                </w:p>
                <w:p w:rsidR="00462421" w:rsidRPr="008B3E62" w:rsidRDefault="00462421" w:rsidP="008B3E6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B3E62">
                    <w:rPr>
                      <w:rFonts w:ascii="Arial" w:hAnsi="Arial"/>
                      <w:sz w:val="16"/>
                      <w:szCs w:val="18"/>
                    </w:rPr>
                    <w:t>Member:  Banking; Finance, Revenue &amp; Bonding; Judiciary</w:t>
                  </w:r>
                </w:p>
              </w:txbxContent>
            </v:textbox>
          </v:shape>
        </w:pic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  <w:r w:rsidRPr="00F92EA6">
        <w:rPr>
          <w:rFonts w:ascii="Arial" w:hAnsi="Arial"/>
          <w:iCs/>
          <w:sz w:val="18"/>
        </w:rPr>
        <w:tab/>
      </w:r>
      <w:r w:rsidRPr="00F92EA6">
        <w:rPr>
          <w:rFonts w:ascii="Arial" w:hAnsi="Arial"/>
          <w:iCs/>
          <w:sz w:val="18"/>
        </w:rPr>
        <w:tab/>
        <w:t xml:space="preserve">         </w:t>
      </w:r>
    </w:p>
    <w:p w:rsidR="00462421" w:rsidRDefault="00462421" w:rsidP="008B3E62">
      <w:pPr>
        <w:ind w:left="1440" w:firstLine="720"/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44" o:spid="_x0000_s1029" type="#_x0000_t202" style="position:absolute;left:0;text-align:left;margin-left:-9pt;margin-top:4pt;width:108pt;height:38.3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">
            <v:textbox>
              <w:txbxContent>
                <w:p w:rsidR="00462421" w:rsidRDefault="00462421" w:rsidP="008B2547"/>
              </w:txbxContent>
            </v:textbox>
          </v:shape>
        </w:pict>
      </w:r>
      <w:r w:rsidRPr="00F92EA6">
        <w:rPr>
          <w:rFonts w:ascii="Arial" w:hAnsi="Arial" w:cs="Arial"/>
          <w:b/>
          <w:bCs/>
          <w:color w:val="000000"/>
          <w:sz w:val="18"/>
        </w:rPr>
        <w:t>Sen. Doug McCrory</w:t>
      </w:r>
      <w:r w:rsidRPr="00F92EA6"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>Dem.</w:t>
      </w:r>
      <w:r w:rsidRPr="00F92EA6"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/>
          <w:sz w:val="18"/>
          <w:szCs w:val="18"/>
        </w:rPr>
        <w:t>2</w:t>
      </w:r>
      <w:r w:rsidRPr="00F92EA6">
        <w:rPr>
          <w:rFonts w:ascii="Arial" w:hAnsi="Arial"/>
          <w:sz w:val="18"/>
          <w:szCs w:val="18"/>
          <w:vertAlign w:val="superscript"/>
        </w:rPr>
        <w:t>nd</w:t>
      </w:r>
      <w:r w:rsidRPr="00F92EA6">
        <w:rPr>
          <w:rFonts w:ascii="Arial" w:hAnsi="Arial"/>
          <w:sz w:val="18"/>
          <w:szCs w:val="18"/>
        </w:rPr>
        <w:t xml:space="preserve"> District</w:t>
      </w:r>
      <w:r>
        <w:rPr>
          <w:rFonts w:ascii="Arial" w:hAnsi="Arial"/>
          <w:sz w:val="18"/>
          <w:szCs w:val="18"/>
        </w:rPr>
        <w:t xml:space="preserve"> </w:t>
      </w:r>
      <w:smartTag w:uri="urn:schemas-microsoft-com:office:smarttags" w:element="PostalCode">
        <w:r w:rsidRPr="00F92EA6">
          <w:rPr>
            <w:rFonts w:ascii="Arial" w:hAnsi="Arial" w:cs="Arial"/>
            <w:color w:val="000000"/>
            <w:sz w:val="18"/>
          </w:rPr>
          <w:t>Hartford</w:t>
        </w:r>
      </w:smartTag>
      <w:r w:rsidRPr="00F92EA6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r w:rsidRPr="00F92EA6">
          <w:rPr>
            <w:rFonts w:ascii="Arial" w:hAnsi="Arial" w:cs="Arial"/>
            <w:color w:val="000000"/>
            <w:sz w:val="18"/>
          </w:rPr>
          <w:t>Bloomfield</w:t>
        </w:r>
      </w:smartTag>
      <w:r>
        <w:rPr>
          <w:rFonts w:ascii="Arial" w:hAnsi="Arial" w:cs="Arial"/>
          <w:color w:val="000000"/>
          <w:sz w:val="18"/>
        </w:rPr>
        <w:tab/>
      </w:r>
    </w:p>
    <w:p w:rsidR="00462421" w:rsidRPr="008A73E7" w:rsidRDefault="00462421" w:rsidP="008B3E62">
      <w:pPr>
        <w:ind w:left="1440" w:firstLine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L</w:t>
      </w:r>
      <w:r w:rsidRPr="00F92EA6">
        <w:rPr>
          <w:rFonts w:ascii="Arial" w:hAnsi="Arial" w:cs="Arial"/>
          <w:color w:val="000000"/>
          <w:sz w:val="18"/>
        </w:rPr>
        <w:t>egislative Office Bldg., Rm 3300</w:t>
      </w:r>
      <w:r w:rsidRPr="00F92EA6"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ab/>
        <w:t xml:space="preserve">       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>&amp;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F92EA6">
          <w:rPr>
            <w:rFonts w:ascii="Arial" w:hAnsi="Arial" w:cs="Arial"/>
            <w:color w:val="000000"/>
            <w:sz w:val="18"/>
          </w:rPr>
          <w:t>Windsor</w:t>
        </w:r>
      </w:smartTag>
    </w:p>
    <w:p w:rsidR="00462421" w:rsidRPr="00F92EA6" w:rsidRDefault="00462421" w:rsidP="008B3E62">
      <w:pPr>
        <w:ind w:left="5040" w:hanging="2880"/>
        <w:rPr>
          <w:rFonts w:ascii="Arial" w:hAnsi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F92EA6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color w:val="000000"/>
              <w:sz w:val="18"/>
            </w:rPr>
            <w:t>CT</w:t>
          </w:r>
        </w:smartTag>
        <w:r w:rsidRPr="00F92EA6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F92EA6">
        <w:rPr>
          <w:rFonts w:ascii="Arial" w:hAnsi="Arial" w:cs="Arial"/>
          <w:color w:val="000000"/>
          <w:sz w:val="18"/>
        </w:rPr>
        <w:tab/>
      </w:r>
      <w:r w:rsidRPr="00F92EA6">
        <w:rPr>
          <w:rFonts w:ascii="Arial" w:hAnsi="Arial" w:cs="Arial"/>
          <w:color w:val="000000"/>
          <w:sz w:val="18"/>
        </w:rPr>
        <w:tab/>
        <w:t xml:space="preserve"> </w:t>
      </w:r>
      <w:r w:rsidRPr="00F92EA6">
        <w:rPr>
          <w:rFonts w:ascii="Arial" w:hAnsi="Arial" w:cs="Arial"/>
          <w:color w:val="000000"/>
          <w:sz w:val="18"/>
        </w:rPr>
        <w:tab/>
      </w:r>
    </w:p>
    <w:p w:rsidR="00462421" w:rsidRPr="00F92EA6" w:rsidRDefault="00462421" w:rsidP="008B3E62">
      <w:pPr>
        <w:ind w:left="5040" w:hanging="2880"/>
        <w:rPr>
          <w:rFonts w:ascii="Arial" w:hAnsi="Arial"/>
        </w:rPr>
      </w:pPr>
      <w:r w:rsidRPr="00F92EA6">
        <w:rPr>
          <w:rFonts w:ascii="Arial" w:hAnsi="Arial" w:cs="Arial"/>
          <w:color w:val="000000"/>
          <w:sz w:val="18"/>
        </w:rPr>
        <w:t>Capitol: 860-240-8600</w:t>
      </w:r>
      <w:r w:rsidRPr="00F92EA6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F92EA6">
        <w:rPr>
          <w:rFonts w:ascii="Arial" w:hAnsi="Arial"/>
          <w:color w:val="000000"/>
        </w:rPr>
        <w:tab/>
      </w:r>
      <w:hyperlink r:id="rId9" w:history="1">
        <w:r w:rsidRPr="00F92EA6">
          <w:rPr>
            <w:rStyle w:val="Hyperlink"/>
            <w:rFonts w:ascii="Arial" w:hAnsi="Arial" w:cs="Arial"/>
            <w:sz w:val="18"/>
            <w:szCs w:val="18"/>
          </w:rPr>
          <w:t>Doug.McCrory@cga.ct.gov</w:t>
        </w:r>
      </w:hyperlink>
    </w:p>
    <w:p w:rsidR="00462421" w:rsidRDefault="00462421">
      <w:pPr>
        <w:pStyle w:val="Footer"/>
        <w:tabs>
          <w:tab w:val="clear" w:pos="4320"/>
          <w:tab w:val="clear" w:pos="8640"/>
        </w:tabs>
        <w:rPr>
          <w:rFonts w:ascii="Arial" w:hAnsi="Arial" w:cs="Arial"/>
          <w:iCs/>
          <w:sz w:val="18"/>
          <w:u w:val="single"/>
        </w:rPr>
      </w:pPr>
    </w:p>
    <w:p w:rsidR="00462421" w:rsidRDefault="00462421" w:rsidP="002D427A">
      <w:pPr>
        <w:pStyle w:val="Heading4"/>
        <w:ind w:left="720" w:firstLine="720"/>
        <w:rPr>
          <w:rFonts w:ascii="Arial" w:hAnsi="Arial" w:cs="Arial"/>
          <w:sz w:val="18"/>
          <w:u w:val="single"/>
        </w:rPr>
      </w:pPr>
    </w:p>
    <w:p w:rsidR="00462421" w:rsidRPr="002D427A" w:rsidRDefault="00462421" w:rsidP="002D427A">
      <w:pPr>
        <w:pStyle w:val="Heading4"/>
        <w:ind w:left="720" w:firstLine="720"/>
        <w:rPr>
          <w:rFonts w:ascii="Arial" w:hAnsi="Arial" w:cs="Arial"/>
          <w:sz w:val="18"/>
          <w:u w:val="single"/>
        </w:rPr>
      </w:pPr>
      <w:r w:rsidRPr="002D427A">
        <w:rPr>
          <w:rFonts w:ascii="Arial" w:hAnsi="Arial" w:cs="Arial"/>
          <w:sz w:val="18"/>
          <w:u w:val="single"/>
        </w:rPr>
        <w:t>Representatives</w:t>
      </w:r>
    </w:p>
    <w:p w:rsidR="00462421" w:rsidRPr="00F92EA6" w:rsidRDefault="00462421">
      <w:pPr>
        <w:rPr>
          <w:rFonts w:ascii="Arial" w:hAnsi="Arial"/>
          <w:sz w:val="10"/>
        </w:rPr>
      </w:pPr>
      <w:r>
        <w:rPr>
          <w:noProof/>
        </w:rPr>
        <w:pict>
          <v:shape id="Text Box 36" o:spid="_x0000_s1030" type="#_x0000_t202" style="position:absolute;margin-left:495pt;margin-top:1.1pt;width:261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87hw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" stroked="f">
            <v:textbox style="mso-next-textbox:#Text Box 36">
              <w:txbxContent>
                <w:p w:rsidR="00462421" w:rsidRPr="00A75C28" w:rsidRDefault="00462421" w:rsidP="008B2547">
                  <w:pPr>
                    <w:rPr>
                      <w:rFonts w:ascii="Arial" w:hAnsi="Arial"/>
                      <w:b/>
                      <w:iCs/>
                      <w:sz w:val="16"/>
                    </w:rPr>
                  </w:pPr>
                  <w:r w:rsidRPr="00A75C28">
                    <w:rPr>
                      <w:rFonts w:ascii="Arial" w:hAnsi="Arial"/>
                      <w:b/>
                      <w:iCs/>
                      <w:sz w:val="16"/>
                    </w:rPr>
                    <w:t>House Majority Leader</w:t>
                  </w:r>
                </w:p>
                <w:p w:rsidR="00462421" w:rsidRPr="00A75C28" w:rsidRDefault="00462421" w:rsidP="008B2547">
                  <w:pPr>
                    <w:rPr>
                      <w:rFonts w:ascii="Arial" w:hAnsi="Arial"/>
                      <w:iCs/>
                      <w:sz w:val="16"/>
                      <w:szCs w:val="18"/>
                    </w:rPr>
                  </w:pPr>
                  <w:r w:rsidRPr="00A75C28">
                    <w:rPr>
                      <w:rFonts w:ascii="Arial" w:hAnsi="Arial"/>
                      <w:iCs/>
                      <w:sz w:val="16"/>
                    </w:rPr>
                    <w:t>Vice-Chair: Legislative Management</w:t>
                  </w:r>
                </w:p>
              </w:txbxContent>
            </v:textbox>
          </v:shape>
        </w:pict>
      </w:r>
    </w:p>
    <w:p w:rsidR="00462421" w:rsidRPr="00F92EA6" w:rsidRDefault="00462421" w:rsidP="00C71516">
      <w:pPr>
        <w:rPr>
          <w:rFonts w:ascii="Arial" w:hAnsi="Arial"/>
          <w:iCs/>
          <w:sz w:val="18"/>
        </w:rPr>
      </w:pPr>
      <w:r>
        <w:rPr>
          <w:noProof/>
        </w:rPr>
        <w:pict>
          <v:shape id="Text Box 11" o:spid="_x0000_s1031" type="#_x0000_t202" style="position:absolute;margin-left:-9pt;margin-top:4.35pt;width:108pt;height:36.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">
            <v:textbox>
              <w:txbxContent>
                <w:p w:rsidR="00462421" w:rsidRPr="004513D4" w:rsidRDefault="00462421" w:rsidP="004513D4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 xml:space="preserve">Rep. Matthew Ritter  </w:t>
      </w:r>
      <w:r w:rsidRPr="00F92EA6"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>Dem.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1</w:t>
      </w:r>
      <w:r>
        <w:rPr>
          <w:rFonts w:ascii="Arial" w:hAnsi="Arial" w:cs="Arial"/>
          <w:sz w:val="18"/>
          <w:vertAlign w:val="superscript"/>
        </w:rPr>
        <w:t>st</w:t>
      </w:r>
      <w:r w:rsidRPr="00F92EA6">
        <w:rPr>
          <w:rFonts w:ascii="Arial" w:hAnsi="Arial" w:cs="Arial"/>
          <w:sz w:val="18"/>
          <w:vertAlign w:val="superscript"/>
        </w:rPr>
        <w:t xml:space="preserve"> </w:t>
      </w:r>
      <w:r w:rsidRPr="00F92EA6">
        <w:rPr>
          <w:rFonts w:ascii="Arial" w:hAnsi="Arial" w:cs="Arial"/>
          <w:sz w:val="18"/>
        </w:rPr>
        <w:t>District</w:t>
      </w:r>
      <w:r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A75C28">
      <w:pPr>
        <w:rPr>
          <w:rFonts w:ascii="Arial" w:hAnsi="Arial"/>
          <w:iCs/>
          <w:sz w:val="18"/>
        </w:rPr>
      </w:pPr>
      <w:r>
        <w:rPr>
          <w:rFonts w:ascii="Arial" w:hAnsi="Arial"/>
          <w:iCs/>
          <w:sz w:val="18"/>
        </w:rPr>
        <w:tab/>
      </w:r>
      <w:r>
        <w:rPr>
          <w:rFonts w:ascii="Arial" w:hAnsi="Arial"/>
          <w:iCs/>
          <w:sz w:val="18"/>
        </w:rPr>
        <w:tab/>
      </w:r>
      <w:r>
        <w:rPr>
          <w:rFonts w:ascii="Arial" w:hAnsi="Arial"/>
          <w:iCs/>
          <w:sz w:val="18"/>
        </w:rPr>
        <w:tab/>
      </w:r>
      <w:r w:rsidRPr="00F92EA6">
        <w:rPr>
          <w:rFonts w:ascii="Arial" w:hAnsi="Arial" w:cs="Arial"/>
          <w:sz w:val="18"/>
        </w:rPr>
        <w:t>Legislative Office Bldg., Rm 4106</w:t>
      </w:r>
      <w:r w:rsidRPr="00F92EA6">
        <w:rPr>
          <w:rFonts w:ascii="Arial" w:hAnsi="Arial" w:cs="Arial"/>
          <w:sz w:val="18"/>
        </w:rPr>
        <w:tab/>
        <w:t xml:space="preserve"> </w:t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C71516">
      <w:pPr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 xml:space="preserve">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</w:p>
    <w:p w:rsidR="00462421" w:rsidRPr="00F92EA6" w:rsidRDefault="00462421" w:rsidP="00112AD2">
      <w:pPr>
        <w:ind w:left="1440" w:firstLine="720"/>
        <w:rPr>
          <w:rFonts w:ascii="Arial" w:hAnsi="Arial" w:cs="Arial"/>
          <w:sz w:val="18"/>
          <w:u w:val="single"/>
        </w:rPr>
      </w:pPr>
      <w:r w:rsidRPr="00F92EA6">
        <w:rPr>
          <w:rFonts w:ascii="Arial" w:hAnsi="Arial" w:cs="Arial"/>
          <w:sz w:val="18"/>
        </w:rPr>
        <w:t xml:space="preserve">Capitol: 860-240-8585 </w:t>
      </w:r>
      <w:r>
        <w:rPr>
          <w:rFonts w:ascii="Arial" w:hAnsi="Arial" w:cs="Arial"/>
          <w:sz w:val="18"/>
        </w:rPr>
        <w:t>&amp;</w:t>
      </w:r>
      <w:r w:rsidRPr="00F92EA6">
        <w:rPr>
          <w:rFonts w:ascii="Arial" w:hAnsi="Arial" w:cs="Arial"/>
          <w:sz w:val="18"/>
        </w:rPr>
        <w:t xml:space="preserve"> 860-240-8500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hyperlink r:id="rId10" w:history="1">
        <w:r w:rsidRPr="00F92EA6">
          <w:rPr>
            <w:rStyle w:val="Hyperlink"/>
            <w:rFonts w:ascii="Arial" w:hAnsi="Arial" w:cs="Arial"/>
            <w:sz w:val="18"/>
            <w:szCs w:val="20"/>
          </w:rPr>
          <w:t>Matthew.Ritter@cga.ct.gov</w:t>
        </w:r>
      </w:hyperlink>
    </w:p>
    <w:p w:rsidR="00462421" w:rsidRPr="00F92EA6" w:rsidRDefault="00462421">
      <w:pPr>
        <w:rPr>
          <w:rFonts w:ascii="Arial" w:hAnsi="Arial" w:cs="Arial"/>
          <w:sz w:val="18"/>
        </w:rPr>
      </w:pPr>
      <w:r>
        <w:rPr>
          <w:noProof/>
        </w:rPr>
        <w:pict>
          <v:shape id="_x0000_s1032" type="#_x0000_t202" style="position:absolute;margin-left:513pt;margin-top:7.95pt;width:261pt;height:2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" stroked="f">
            <v:textbox>
              <w:txbxContent>
                <w:p w:rsidR="00462421" w:rsidRPr="00815510" w:rsidRDefault="00462421" w:rsidP="0073545E">
                  <w:pPr>
                    <w:rPr>
                      <w:rFonts w:ascii="Arial" w:hAnsi="Arial"/>
                      <w:b/>
                      <w:sz w:val="16"/>
                    </w:rPr>
                  </w:pPr>
                  <w:r w:rsidRPr="00815510">
                    <w:rPr>
                      <w:rFonts w:ascii="Arial" w:hAnsi="Arial"/>
                      <w:b/>
                      <w:sz w:val="16"/>
                    </w:rPr>
                    <w:t>Deputy Majority Leader</w:t>
                  </w:r>
                </w:p>
                <w:p w:rsidR="00462421" w:rsidRPr="00815510" w:rsidRDefault="00462421" w:rsidP="0073545E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15510">
                    <w:rPr>
                      <w:rFonts w:ascii="Arial" w:hAnsi="Arial"/>
                      <w:sz w:val="16"/>
                    </w:rPr>
                    <w:t xml:space="preserve">Member: Appropriations; Housing; Public Safety &amp; Security </w:t>
                  </w:r>
                </w:p>
              </w:txbxContent>
            </v:textbox>
            <w10:wrap anchorx="page"/>
          </v:shape>
        </w:pict>
      </w:r>
    </w:p>
    <w:p w:rsidR="00462421" w:rsidRPr="00F92EA6" w:rsidRDefault="00462421">
      <w:pPr>
        <w:rPr>
          <w:rFonts w:ascii="Arial" w:hAnsi="Arial"/>
          <w:sz w:val="18"/>
        </w:rPr>
      </w:pPr>
      <w:r>
        <w:rPr>
          <w:noProof/>
        </w:rPr>
        <w:pict>
          <v:shape id="Text Box 19" o:spid="_x0000_s1033" type="#_x0000_t202" style="position:absolute;margin-left:-9pt;margin-top:5.25pt;width:108pt;height:39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">
            <v:textbox>
              <w:txbxContent>
                <w:p w:rsidR="00462421" w:rsidRDefault="00462421" w:rsidP="007A4D8A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>Rep. Minnie Gonzalez</w:t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Dem.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3</w:t>
      </w:r>
      <w:r w:rsidRPr="00F92EA6">
        <w:rPr>
          <w:rFonts w:ascii="Arial" w:hAnsi="Arial" w:cs="Arial"/>
          <w:sz w:val="18"/>
          <w:vertAlign w:val="superscript"/>
        </w:rPr>
        <w:t>rd</w:t>
      </w:r>
      <w:r w:rsidRPr="00F92EA6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 xml:space="preserve">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/>
          <w:sz w:val="18"/>
        </w:rPr>
        <w:t xml:space="preserve"> </w:t>
      </w:r>
    </w:p>
    <w:p w:rsidR="00462421" w:rsidRPr="00F92EA6" w:rsidRDefault="00462421">
      <w:pPr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Legislative Office Bldg., Rm 4031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815510">
      <w:pPr>
        <w:ind w:left="5040" w:hanging="2880"/>
        <w:rPr>
          <w:rFonts w:ascii="Arial" w:hAnsi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815510">
      <w:pPr>
        <w:ind w:left="5040" w:hanging="2880"/>
        <w:rPr>
          <w:rFonts w:ascii="Arial" w:hAnsi="Arial"/>
        </w:rPr>
      </w:pPr>
      <w:r w:rsidRPr="00F92EA6">
        <w:rPr>
          <w:rFonts w:ascii="Arial" w:hAnsi="Arial" w:cs="Arial"/>
          <w:sz w:val="18"/>
        </w:rPr>
        <w:t xml:space="preserve">Capitol: 860-240-8585 </w:t>
      </w:r>
      <w:r>
        <w:rPr>
          <w:rFonts w:ascii="Arial" w:hAnsi="Arial" w:cs="Arial"/>
          <w:sz w:val="18"/>
        </w:rPr>
        <w:t>&amp;</w:t>
      </w:r>
      <w:r w:rsidRPr="00F92EA6">
        <w:rPr>
          <w:rFonts w:ascii="Arial" w:hAnsi="Arial" w:cs="Arial"/>
          <w:sz w:val="18"/>
        </w:rPr>
        <w:t xml:space="preserve"> 860-240-8500</w:t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hyperlink r:id="rId11" w:history="1">
        <w:r w:rsidRPr="00F92EA6">
          <w:rPr>
            <w:rStyle w:val="Hyperlink"/>
            <w:rFonts w:ascii="Arial" w:hAnsi="Arial" w:cs="Arial"/>
            <w:sz w:val="18"/>
          </w:rPr>
          <w:t>Minnie.Gonzalez@cga.ct.gov</w:t>
        </w:r>
      </w:hyperlink>
    </w:p>
    <w:p w:rsidR="00462421" w:rsidRPr="00F92EA6" w:rsidRDefault="00462421" w:rsidP="00651AFD">
      <w:pPr>
        <w:rPr>
          <w:rFonts w:ascii="Arial" w:hAnsi="Arial" w:cs="Arial"/>
          <w:sz w:val="18"/>
          <w:u w:val="single"/>
        </w:rPr>
      </w:pPr>
    </w:p>
    <w:p w:rsidR="00462421" w:rsidRPr="00F92EA6" w:rsidRDefault="00462421">
      <w:pPr>
        <w:rPr>
          <w:rFonts w:ascii="Arial" w:hAnsi="Arial" w:cs="Arial"/>
          <w:sz w:val="18"/>
        </w:rPr>
      </w:pPr>
      <w:r>
        <w:rPr>
          <w:noProof/>
        </w:rPr>
        <w:pict>
          <v:shape id="Text Box 15" o:spid="_x0000_s1034" type="#_x0000_t202" style="position:absolute;margin-left:495pt;margin-top:4.65pt;width:252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" stroked="f">
            <v:textbox>
              <w:txbxContent>
                <w:p w:rsidR="00462421" w:rsidRPr="00815510" w:rsidRDefault="00462421" w:rsidP="00C7151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15510">
                    <w:rPr>
                      <w:rFonts w:ascii="Arial" w:hAnsi="Arial"/>
                      <w:sz w:val="16"/>
                      <w:szCs w:val="18"/>
                    </w:rPr>
                    <w:t>Vice-Chair: Finance, Revenue &amp; Bonding</w:t>
                  </w:r>
                </w:p>
                <w:p w:rsidR="00462421" w:rsidRPr="00815510" w:rsidRDefault="00462421" w:rsidP="00C7151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15510">
                    <w:rPr>
                      <w:rFonts w:ascii="Arial" w:hAnsi="Arial"/>
                      <w:sz w:val="16"/>
                      <w:szCs w:val="18"/>
                    </w:rPr>
                    <w:t>Member: Judiciary; Transportation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35" type="#_x0000_t202" style="position:absolute;margin-left:-9pt;margin-top:7.5pt;width:108pt;height:39.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">
            <v:textbox>
              <w:txbxContent>
                <w:p w:rsidR="00462421" w:rsidRPr="004513D4" w:rsidRDefault="00462421" w:rsidP="004513D4"/>
              </w:txbxContent>
            </v:textbox>
          </v:shape>
        </w:pict>
      </w:r>
    </w:p>
    <w:p w:rsidR="00462421" w:rsidRPr="00F92EA6" w:rsidRDefault="00462421" w:rsidP="0081551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 xml:space="preserve">Rep. </w:t>
      </w:r>
      <w:r w:rsidRPr="00F92EA6">
        <w:rPr>
          <w:rFonts w:ascii="Arial" w:hAnsi="Arial" w:cs="Arial"/>
          <w:b/>
          <w:sz w:val="18"/>
        </w:rPr>
        <w:t xml:space="preserve">Julio Concepcion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 xml:space="preserve">Dem.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4</w:t>
      </w:r>
      <w:r w:rsidRPr="00F92EA6">
        <w:rPr>
          <w:rFonts w:ascii="Arial" w:hAnsi="Arial" w:cs="Arial"/>
          <w:sz w:val="18"/>
          <w:vertAlign w:val="superscript"/>
        </w:rPr>
        <w:t>th</w:t>
      </w:r>
      <w:r w:rsidRPr="00F92EA6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 xml:space="preserve">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 w:cs="Arial"/>
          <w:sz w:val="18"/>
        </w:rPr>
        <w:t>Legislative Office Bldg., Rm 2303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815510">
      <w:pPr>
        <w:ind w:left="5040" w:hanging="288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815510">
      <w:pPr>
        <w:ind w:left="5040" w:hanging="2880"/>
        <w:rPr>
          <w:rFonts w:ascii="Arial" w:hAnsi="Arial"/>
        </w:rPr>
      </w:pPr>
      <w:r w:rsidRPr="00F92EA6">
        <w:rPr>
          <w:rFonts w:ascii="Arial" w:hAnsi="Arial" w:cs="Arial"/>
          <w:sz w:val="18"/>
        </w:rPr>
        <w:t xml:space="preserve">Capitol: 860-240-8585 </w:t>
      </w:r>
      <w:r>
        <w:rPr>
          <w:rFonts w:ascii="Arial" w:hAnsi="Arial" w:cs="Arial"/>
          <w:sz w:val="18"/>
        </w:rPr>
        <w:t>&amp;</w:t>
      </w:r>
      <w:r w:rsidRPr="00F92EA6">
        <w:rPr>
          <w:rFonts w:ascii="Arial" w:hAnsi="Arial" w:cs="Arial"/>
          <w:sz w:val="18"/>
        </w:rPr>
        <w:t xml:space="preserve"> 860-240-8500</w:t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hyperlink r:id="rId12" w:history="1">
        <w:r w:rsidRPr="00F92EA6">
          <w:rPr>
            <w:rStyle w:val="Hyperlink"/>
            <w:rFonts w:ascii="Arial" w:hAnsi="Arial" w:cs="Arial"/>
            <w:sz w:val="18"/>
          </w:rPr>
          <w:t>julio.concepcion@cga.ct.gov</w:t>
        </w:r>
      </w:hyperlink>
      <w:r w:rsidRPr="00F92EA6">
        <w:rPr>
          <w:rFonts w:ascii="Arial" w:hAnsi="Arial" w:cs="Arial"/>
          <w:sz w:val="18"/>
        </w:rPr>
        <w:t xml:space="preserve">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0827F3">
      <w:pPr>
        <w:ind w:left="5040" w:hanging="3600"/>
        <w:rPr>
          <w:rFonts w:ascii="Arial" w:hAnsi="Arial" w:cs="Arial"/>
          <w:sz w:val="18"/>
        </w:rPr>
      </w:pPr>
      <w:r>
        <w:rPr>
          <w:noProof/>
        </w:rPr>
        <w:pict>
          <v:shape id="_x0000_s1036" type="#_x0000_t202" style="position:absolute;left:0;text-align:left;margin-left:495pt;margin-top:6.9pt;width:261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A5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" stroked="f">
            <v:textbox style="mso-next-textbox:#_x0000_s1036">
              <w:txbxContent>
                <w:p w:rsidR="00462421" w:rsidRPr="00746549" w:rsidRDefault="00462421" w:rsidP="00C71516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746549">
                    <w:rPr>
                      <w:rFonts w:ascii="Arial" w:hAnsi="Arial"/>
                      <w:b/>
                      <w:sz w:val="16"/>
                      <w:szCs w:val="18"/>
                    </w:rPr>
                    <w:t>Assistant Majority Whip</w:t>
                  </w:r>
                </w:p>
                <w:p w:rsidR="00462421" w:rsidRPr="00746549" w:rsidRDefault="00462421" w:rsidP="00C7151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46549">
                    <w:rPr>
                      <w:rFonts w:ascii="Arial" w:hAnsi="Arial"/>
                      <w:sz w:val="16"/>
                      <w:szCs w:val="18"/>
                    </w:rPr>
                    <w:t>Chair: Housing</w:t>
                  </w:r>
                </w:p>
                <w:p w:rsidR="00462421" w:rsidRPr="00746549" w:rsidRDefault="00462421" w:rsidP="00C7151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46549">
                    <w:rPr>
                      <w:rFonts w:ascii="Arial" w:hAnsi="Arial"/>
                      <w:sz w:val="16"/>
                      <w:szCs w:val="18"/>
                    </w:rPr>
                    <w:t>Member: Human Services; 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37" type="#_x0000_t202" style="position:absolute;left:0;text-align:left;margin-left:-9pt;margin-top:9.75pt;width:108pt;height:39.1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">
            <v:textbox>
              <w:txbxContent>
                <w:p w:rsidR="00462421" w:rsidRPr="004513D4" w:rsidRDefault="00462421" w:rsidP="004513D4"/>
              </w:txbxContent>
            </v:textbox>
          </v:shape>
        </w:pic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>Rep. Brandon McGee, Jr.</w:t>
      </w:r>
      <w:r w:rsidRPr="00F92EA6"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sz w:val="18"/>
        </w:rPr>
        <w:t>Dem.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5</w:t>
      </w:r>
      <w:r w:rsidRPr="00F92EA6">
        <w:rPr>
          <w:rFonts w:ascii="Arial" w:hAnsi="Arial" w:cs="Arial"/>
          <w:sz w:val="18"/>
          <w:vertAlign w:val="superscript"/>
        </w:rPr>
        <w:t xml:space="preserve">th </w:t>
      </w:r>
      <w:r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</w:p>
    <w:p w:rsidR="00462421" w:rsidRPr="00F92EA6" w:rsidRDefault="00462421" w:rsidP="00746549">
      <w:pPr>
        <w:ind w:left="5040" w:hanging="2880"/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>Legislative Office Bldg., Rm 5009</w:t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</w:p>
    <w:p w:rsidR="00462421" w:rsidRPr="00F92EA6" w:rsidRDefault="00462421" w:rsidP="00746549">
      <w:pPr>
        <w:ind w:left="5040" w:hanging="2880"/>
        <w:rPr>
          <w:rFonts w:ascii="Arial" w:hAnsi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 w:cs="Arial"/>
          <w:sz w:val="18"/>
        </w:rPr>
        <w:t xml:space="preserve"> </w:t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746549">
      <w:pPr>
        <w:ind w:left="5040" w:hanging="2880"/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 xml:space="preserve">Capitol: 860-240-8585 </w:t>
      </w:r>
      <w:r>
        <w:rPr>
          <w:rFonts w:ascii="Arial" w:hAnsi="Arial" w:cs="Arial"/>
          <w:sz w:val="18"/>
        </w:rPr>
        <w:t>&amp;</w:t>
      </w:r>
      <w:r w:rsidRPr="00F92EA6">
        <w:rPr>
          <w:rFonts w:ascii="Arial" w:hAnsi="Arial" w:cs="Arial"/>
          <w:sz w:val="18"/>
        </w:rPr>
        <w:t xml:space="preserve"> 860-240-8500</w:t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hyperlink r:id="rId13" w:history="1">
        <w:r w:rsidRPr="00F92EA6">
          <w:rPr>
            <w:rStyle w:val="Hyperlink"/>
            <w:rFonts w:ascii="Arial" w:hAnsi="Arial" w:cs="Arial"/>
            <w:sz w:val="18"/>
          </w:rPr>
          <w:t>Brandon.McGee@cga.ct.gov</w:t>
        </w:r>
      </w:hyperlink>
    </w:p>
    <w:p w:rsidR="00462421" w:rsidRPr="00F92EA6" w:rsidRDefault="00462421">
      <w:pPr>
        <w:rPr>
          <w:rFonts w:ascii="Arial" w:hAnsi="Arial"/>
          <w:sz w:val="18"/>
        </w:rPr>
      </w:pPr>
      <w:r>
        <w:rPr>
          <w:noProof/>
        </w:rPr>
        <w:pict>
          <v:shape id="Text Box 2" o:spid="_x0000_s1038" type="#_x0000_t202" style="position:absolute;margin-left:495pt;margin-top:9.15pt;width:261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" stroked="f">
            <v:textbox>
              <w:txbxContent>
                <w:p w:rsidR="00462421" w:rsidRPr="0046499C" w:rsidRDefault="00462421">
                  <w:pPr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</w:pPr>
                  <w:r w:rsidRPr="0046499C">
                    <w:rPr>
                      <w:rFonts w:ascii="Arial" w:hAnsi="Arial"/>
                      <w:sz w:val="16"/>
                      <w:szCs w:val="18"/>
                    </w:rPr>
                    <w:t xml:space="preserve">Chair: </w:t>
                  </w:r>
                  <w:r w:rsidRPr="0046499C"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>Executive &amp; Legislative Nominations</w:t>
                  </w:r>
                </w:p>
                <w:p w:rsidR="00462421" w:rsidRPr="0046499C" w:rsidRDefault="0046242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6499C">
                    <w:rPr>
                      <w:rFonts w:ascii="Arial" w:hAnsi="Arial"/>
                      <w:sz w:val="16"/>
                      <w:szCs w:val="18"/>
                    </w:rPr>
                    <w:t>Member:</w:t>
                  </w:r>
                  <w:r w:rsidRPr="0046499C">
                    <w:rPr>
                      <w:rFonts w:ascii="Arial" w:hAnsi="Arial"/>
                      <w:sz w:val="16"/>
                    </w:rPr>
                    <w:t xml:space="preserve"> </w:t>
                  </w:r>
                  <w:r w:rsidRPr="0046499C">
                    <w:rPr>
                      <w:rFonts w:ascii="Arial" w:hAnsi="Arial"/>
                      <w:sz w:val="16"/>
                      <w:szCs w:val="18"/>
                    </w:rPr>
                    <w:t xml:space="preserve">Environment; Labor &amp;Public Employees </w:t>
                  </w:r>
                </w:p>
              </w:txbxContent>
            </v:textbox>
          </v:shape>
        </w:pict>
      </w:r>
    </w:p>
    <w:p w:rsidR="00462421" w:rsidRPr="00F92EA6" w:rsidRDefault="00462421">
      <w:pPr>
        <w:rPr>
          <w:rFonts w:ascii="Arial" w:hAnsi="Arial" w:cs="Arial"/>
          <w:iCs/>
          <w:sz w:val="18"/>
        </w:rPr>
      </w:pPr>
      <w:r>
        <w:rPr>
          <w:noProof/>
        </w:rPr>
        <w:pict>
          <v:shape id="Text Box 22" o:spid="_x0000_s1039" type="#_x0000_t202" style="position:absolute;margin-left:-9pt;margin-top:.3pt;width:108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wALQIAAFgEAAAOAAAAZHJzL2Uyb0RvYy54bWysVNtu2zAMfR+wfxD0vthxkzUx4hRdugwD&#10;ugvQ7gNkWY6FSaImKbGzrx8lp2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">
            <v:textbox>
              <w:txbxContent>
                <w:p w:rsidR="00462421" w:rsidRPr="004513D4" w:rsidRDefault="00462421" w:rsidP="004513D4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>Rep. Edwin Vargas</w:t>
      </w:r>
      <w:r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sz w:val="18"/>
        </w:rPr>
        <w:t>Dem.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6</w:t>
      </w:r>
      <w:r w:rsidRPr="00F92EA6">
        <w:rPr>
          <w:rFonts w:ascii="Arial" w:hAnsi="Arial" w:cs="Arial"/>
          <w:sz w:val="18"/>
          <w:vertAlign w:val="superscript"/>
        </w:rPr>
        <w:t>th</w:t>
      </w:r>
      <w:r w:rsidRPr="00F92EA6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/>
          <w:sz w:val="18"/>
        </w:rPr>
        <w:t xml:space="preserve"> </w:t>
      </w:r>
    </w:p>
    <w:p w:rsidR="00462421" w:rsidRPr="00F92EA6" w:rsidRDefault="00462421" w:rsidP="0046499C">
      <w:pPr>
        <w:rPr>
          <w:rFonts w:ascii="Arial" w:hAnsi="Arial"/>
          <w:sz w:val="18"/>
        </w:rPr>
      </w:pPr>
      <w:r w:rsidRPr="00F92EA6">
        <w:rPr>
          <w:rFonts w:ascii="Arial" w:hAnsi="Arial" w:cs="Arial"/>
          <w:iCs/>
          <w:sz w:val="12"/>
        </w:rPr>
        <w:tab/>
      </w:r>
      <w:r w:rsidRPr="00F92EA6">
        <w:rPr>
          <w:rFonts w:ascii="Arial" w:hAnsi="Arial" w:cs="Arial"/>
          <w:iCs/>
          <w:sz w:val="12"/>
        </w:rPr>
        <w:tab/>
      </w:r>
      <w:r w:rsidRPr="00F92EA6">
        <w:rPr>
          <w:rFonts w:ascii="Arial" w:hAnsi="Arial" w:cs="Arial"/>
          <w:iCs/>
          <w:sz w:val="12"/>
        </w:rPr>
        <w:tab/>
      </w:r>
      <w:r w:rsidRPr="00F92EA6">
        <w:rPr>
          <w:rFonts w:ascii="Arial" w:hAnsi="Arial" w:cs="Arial"/>
          <w:sz w:val="18"/>
        </w:rPr>
        <w:t>Legislative Office Bldg., Rm 1003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  <w:r w:rsidRPr="00F92EA6">
        <w:rPr>
          <w:rFonts w:ascii="Arial" w:hAnsi="Arial"/>
          <w:sz w:val="18"/>
        </w:rPr>
        <w:t xml:space="preserve">               </w:t>
      </w:r>
    </w:p>
    <w:p w:rsidR="00462421" w:rsidRPr="00F92EA6" w:rsidRDefault="00462421">
      <w:pPr>
        <w:ind w:left="1440" w:hanging="1440"/>
        <w:rPr>
          <w:rFonts w:ascii="Arial" w:hAnsi="Arial" w:cs="Arial"/>
          <w:sz w:val="18"/>
        </w:rPr>
      </w:pPr>
      <w:r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</w:t>
      </w:r>
    </w:p>
    <w:p w:rsidR="00462421" w:rsidRPr="00F92EA6" w:rsidRDefault="00462421" w:rsidP="0046499C">
      <w:pPr>
        <w:ind w:left="1440" w:firstLine="720"/>
        <w:rPr>
          <w:rFonts w:ascii="Arial" w:hAnsi="Arial" w:cs="Arial"/>
          <w:sz w:val="18"/>
        </w:rPr>
      </w:pPr>
      <w:r w:rsidRPr="00F92EA6">
        <w:rPr>
          <w:rFonts w:ascii="Arial" w:hAnsi="Arial" w:cs="Arial"/>
          <w:sz w:val="18"/>
        </w:rPr>
        <w:t xml:space="preserve">Capitol: 860-240-0454 </w:t>
      </w:r>
      <w:r>
        <w:rPr>
          <w:rFonts w:ascii="Arial" w:hAnsi="Arial" w:cs="Arial"/>
          <w:sz w:val="18"/>
        </w:rPr>
        <w:t>&amp;</w:t>
      </w:r>
      <w:r w:rsidRPr="00F92EA6">
        <w:rPr>
          <w:rFonts w:ascii="Arial" w:hAnsi="Arial" w:cs="Arial"/>
          <w:sz w:val="18"/>
        </w:rPr>
        <w:t xml:space="preserve"> 860-240-8585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hyperlink r:id="rId14" w:history="1">
        <w:r w:rsidRPr="00F92EA6">
          <w:rPr>
            <w:rStyle w:val="Hyperlink"/>
            <w:rFonts w:ascii="Arial" w:hAnsi="Arial" w:cs="Arial"/>
            <w:sz w:val="18"/>
          </w:rPr>
          <w:t>Edwin.Vargas@cga.ct.gov</w:t>
        </w:r>
      </w:hyperlink>
    </w:p>
    <w:p w:rsidR="00462421" w:rsidRPr="00B4386A" w:rsidRDefault="00462421" w:rsidP="00B4386A">
      <w:pPr>
        <w:ind w:left="720" w:firstLine="720"/>
        <w:rPr>
          <w:rFonts w:ascii="Arial" w:hAnsi="Arial" w:cs="Arial"/>
          <w:iCs/>
          <w:sz w:val="18"/>
        </w:rPr>
      </w:pP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>
      <w:pPr>
        <w:rPr>
          <w:rFonts w:ascii="Arial" w:hAnsi="Arial" w:cs="Arial"/>
          <w:sz w:val="18"/>
        </w:rPr>
      </w:pPr>
      <w:r>
        <w:rPr>
          <w:noProof/>
        </w:rPr>
        <w:pict>
          <v:shape id="_x0000_s1040" type="#_x0000_t202" style="position:absolute;margin-left:513pt;margin-top:1.05pt;width:252pt;height:27pt;z-index: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" stroked="f">
            <v:textbox>
              <w:txbxContent>
                <w:p w:rsidR="00462421" w:rsidRPr="00344A0F" w:rsidRDefault="00462421" w:rsidP="00CC5DA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/>
                      <w:sz w:val="16"/>
                      <w:szCs w:val="18"/>
                    </w:rPr>
                  </w:pPr>
                  <w:r w:rsidRPr="00344A0F">
                    <w:rPr>
                      <w:rFonts w:ascii="Arial" w:hAnsi="Arial"/>
                      <w:sz w:val="16"/>
                      <w:szCs w:val="18"/>
                    </w:rPr>
                    <w:t>Vice-Chair: Labor &amp; Public Employees</w:t>
                  </w:r>
                </w:p>
                <w:p w:rsidR="00462421" w:rsidRPr="00344A0F" w:rsidRDefault="00462421" w:rsidP="00344A0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/>
                      <w:sz w:val="16"/>
                      <w:szCs w:val="18"/>
                    </w:rPr>
                  </w:pPr>
                  <w:r w:rsidRPr="00344A0F">
                    <w:rPr>
                      <w:rFonts w:ascii="Arial" w:hAnsi="Arial"/>
                      <w:sz w:val="16"/>
                    </w:rPr>
                    <w:t>Member: Planning and Development; Transportation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23" o:spid="_x0000_s1041" type="#_x0000_t202" style="position:absolute;margin-left:-9pt;margin-top:0;width:108pt;height:39.1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">
            <v:textbox>
              <w:txbxContent>
                <w:p w:rsidR="00462421" w:rsidRPr="0006193B" w:rsidRDefault="00462421" w:rsidP="007A4D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b/>
          <w:bCs/>
          <w:sz w:val="18"/>
        </w:rPr>
        <w:t>Rep. Joshua Hall</w:t>
      </w:r>
      <w:r>
        <w:rPr>
          <w:rFonts w:ascii="Arial" w:hAnsi="Arial" w:cs="Arial"/>
          <w:b/>
          <w:bCs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Dem.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>7</w:t>
      </w:r>
      <w:r w:rsidRPr="00F92EA6">
        <w:rPr>
          <w:rFonts w:ascii="Arial" w:hAnsi="Arial" w:cs="Arial"/>
          <w:sz w:val="18"/>
          <w:vertAlign w:val="superscript"/>
        </w:rPr>
        <w:t>th</w:t>
      </w:r>
      <w:r w:rsidRPr="00F92EA6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F92EA6">
          <w:rPr>
            <w:rFonts w:ascii="Arial" w:hAnsi="Arial" w:cs="Arial"/>
            <w:sz w:val="18"/>
          </w:rPr>
          <w:t>Hartford</w:t>
        </w:r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/>
          <w:sz w:val="18"/>
        </w:rPr>
        <w:br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/>
          <w:sz w:val="18"/>
        </w:rPr>
        <w:tab/>
      </w:r>
      <w:r w:rsidRPr="00F92EA6">
        <w:rPr>
          <w:rFonts w:ascii="Arial" w:hAnsi="Arial" w:cs="Arial"/>
          <w:sz w:val="18"/>
        </w:rPr>
        <w:t>Legislative Office Bldg., Rm 5007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  <w:t xml:space="preserve">       </w:t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/>
          <w:sz w:val="18"/>
        </w:rPr>
        <w:t xml:space="preserve"> </w:t>
      </w:r>
    </w:p>
    <w:p w:rsidR="00462421" w:rsidRPr="00F92EA6" w:rsidRDefault="00462421" w:rsidP="00344A0F">
      <w:pPr>
        <w:ind w:left="5040" w:hanging="288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Hartford</w:t>
          </w:r>
        </w:smartTag>
        <w:r w:rsidRPr="00F92EA6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CT</w:t>
          </w:r>
        </w:smartTag>
        <w:r w:rsidRPr="00F92EA6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92EA6">
            <w:rPr>
              <w:rFonts w:ascii="Arial" w:hAnsi="Arial" w:cs="Arial"/>
              <w:sz w:val="18"/>
            </w:rPr>
            <w:t>06106</w:t>
          </w:r>
        </w:smartTag>
      </w:smartTag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  <w:r w:rsidRPr="00F92EA6">
        <w:rPr>
          <w:rFonts w:ascii="Arial" w:hAnsi="Arial" w:cs="Arial"/>
          <w:sz w:val="18"/>
        </w:rPr>
        <w:tab/>
      </w:r>
    </w:p>
    <w:p w:rsidR="00462421" w:rsidRPr="00F92EA6" w:rsidRDefault="00462421" w:rsidP="00344A0F">
      <w:pPr>
        <w:ind w:left="1440" w:firstLine="720"/>
        <w:rPr>
          <w:rFonts w:ascii="Arial" w:hAnsi="Arial" w:cs="Arial"/>
          <w:sz w:val="18"/>
          <w:szCs w:val="18"/>
          <w:u w:val="single"/>
        </w:rPr>
      </w:pPr>
      <w:r w:rsidRPr="00F92EA6">
        <w:rPr>
          <w:rFonts w:ascii="Arial" w:hAnsi="Arial" w:cs="Arial"/>
          <w:sz w:val="18"/>
        </w:rPr>
        <w:t>Capitol: 860-240-8585</w:t>
      </w:r>
      <w:r w:rsidRPr="00F92EA6">
        <w:rPr>
          <w:rFonts w:ascii="Arial" w:hAnsi="Arial"/>
        </w:rPr>
        <w:t xml:space="preserve"> </w:t>
      </w:r>
      <w:r w:rsidRPr="00F92EA6">
        <w:rPr>
          <w:rFonts w:ascii="Arial" w:hAnsi="Arial"/>
        </w:rPr>
        <w:tab/>
      </w:r>
      <w:r w:rsidRPr="00F92EA6">
        <w:rPr>
          <w:rFonts w:ascii="Arial" w:hAnsi="Arial"/>
        </w:rPr>
        <w:tab/>
      </w:r>
      <w:r>
        <w:rPr>
          <w:rFonts w:ascii="Arial" w:hAnsi="Arial"/>
        </w:rPr>
        <w:tab/>
      </w:r>
      <w:r w:rsidRPr="00F92EA6">
        <w:rPr>
          <w:rFonts w:ascii="Arial" w:hAnsi="Arial"/>
        </w:rPr>
        <w:tab/>
      </w:r>
      <w:r w:rsidRPr="00F92EA6">
        <w:rPr>
          <w:rFonts w:ascii="Arial" w:hAnsi="Arial"/>
        </w:rPr>
        <w:tab/>
      </w:r>
      <w:hyperlink r:id="rId15" w:history="1">
        <w:r w:rsidRPr="00F92EA6">
          <w:rPr>
            <w:rStyle w:val="Hyperlink"/>
            <w:rFonts w:ascii="Arial" w:hAnsi="Arial" w:cs="Arial"/>
            <w:sz w:val="18"/>
            <w:szCs w:val="18"/>
          </w:rPr>
          <w:t>Joshua.Hall@cga.ct.gov</w:t>
        </w:r>
      </w:hyperlink>
    </w:p>
    <w:sectPr w:rsidR="00462421" w:rsidRPr="00F92EA6" w:rsidSect="006A3A2B">
      <w:pgSz w:w="15840" w:h="12240" w:orient="landscape" w:code="1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599"/>
    <w:rsid w:val="0000232C"/>
    <w:rsid w:val="000369C9"/>
    <w:rsid w:val="00051D69"/>
    <w:rsid w:val="0006193B"/>
    <w:rsid w:val="00076FE0"/>
    <w:rsid w:val="000827F3"/>
    <w:rsid w:val="00106B60"/>
    <w:rsid w:val="00112AD2"/>
    <w:rsid w:val="00196A09"/>
    <w:rsid w:val="001E611B"/>
    <w:rsid w:val="00214521"/>
    <w:rsid w:val="00230444"/>
    <w:rsid w:val="002B0A0B"/>
    <w:rsid w:val="002D427A"/>
    <w:rsid w:val="00300A13"/>
    <w:rsid w:val="00306477"/>
    <w:rsid w:val="00344A0F"/>
    <w:rsid w:val="00373DF4"/>
    <w:rsid w:val="003C5B8E"/>
    <w:rsid w:val="003E5FBC"/>
    <w:rsid w:val="00437E8A"/>
    <w:rsid w:val="004513D4"/>
    <w:rsid w:val="00462421"/>
    <w:rsid w:val="0046499C"/>
    <w:rsid w:val="004F2DC4"/>
    <w:rsid w:val="00567FE3"/>
    <w:rsid w:val="00583D89"/>
    <w:rsid w:val="005A4AEC"/>
    <w:rsid w:val="005C6FC3"/>
    <w:rsid w:val="0062522B"/>
    <w:rsid w:val="00651AFD"/>
    <w:rsid w:val="00664493"/>
    <w:rsid w:val="006A3A2B"/>
    <w:rsid w:val="00700AD7"/>
    <w:rsid w:val="007268E5"/>
    <w:rsid w:val="0073545E"/>
    <w:rsid w:val="00735930"/>
    <w:rsid w:val="00746549"/>
    <w:rsid w:val="00765F5F"/>
    <w:rsid w:val="007736D5"/>
    <w:rsid w:val="007A4D8A"/>
    <w:rsid w:val="007C3CD7"/>
    <w:rsid w:val="007D0599"/>
    <w:rsid w:val="00801637"/>
    <w:rsid w:val="00815510"/>
    <w:rsid w:val="0081687F"/>
    <w:rsid w:val="008A5986"/>
    <w:rsid w:val="008A73E7"/>
    <w:rsid w:val="008B2547"/>
    <w:rsid w:val="008B3E62"/>
    <w:rsid w:val="00957ADE"/>
    <w:rsid w:val="00A1722F"/>
    <w:rsid w:val="00A30BCF"/>
    <w:rsid w:val="00A353CF"/>
    <w:rsid w:val="00A414FB"/>
    <w:rsid w:val="00A43043"/>
    <w:rsid w:val="00A56098"/>
    <w:rsid w:val="00A57200"/>
    <w:rsid w:val="00A71AFB"/>
    <w:rsid w:val="00A75C28"/>
    <w:rsid w:val="00A955E9"/>
    <w:rsid w:val="00B4386A"/>
    <w:rsid w:val="00BB645B"/>
    <w:rsid w:val="00BC4C78"/>
    <w:rsid w:val="00BD54FE"/>
    <w:rsid w:val="00BE4B8C"/>
    <w:rsid w:val="00C0290B"/>
    <w:rsid w:val="00C33E2F"/>
    <w:rsid w:val="00C71516"/>
    <w:rsid w:val="00CB3F74"/>
    <w:rsid w:val="00CC5DAA"/>
    <w:rsid w:val="00CF57AE"/>
    <w:rsid w:val="00D375C2"/>
    <w:rsid w:val="00D6449B"/>
    <w:rsid w:val="00D64624"/>
    <w:rsid w:val="00DE1093"/>
    <w:rsid w:val="00E07E91"/>
    <w:rsid w:val="00E129BA"/>
    <w:rsid w:val="00E76679"/>
    <w:rsid w:val="00E77AEE"/>
    <w:rsid w:val="00E85324"/>
    <w:rsid w:val="00E96D60"/>
    <w:rsid w:val="00EB5907"/>
    <w:rsid w:val="00EE12D9"/>
    <w:rsid w:val="00EE6A6C"/>
    <w:rsid w:val="00F15721"/>
    <w:rsid w:val="00F36307"/>
    <w:rsid w:val="00F54728"/>
    <w:rsid w:val="00F66BE4"/>
    <w:rsid w:val="00F84750"/>
    <w:rsid w:val="00F92EA6"/>
    <w:rsid w:val="00FC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7ADE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7ADE"/>
    <w:pPr>
      <w:keepNext/>
      <w:outlineLvl w:val="1"/>
    </w:pPr>
    <w:rPr>
      <w:i/>
      <w:iCs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7ADE"/>
    <w:pPr>
      <w:keepNext/>
      <w:jc w:val="both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452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1452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14521"/>
    <w:rPr>
      <w:rFonts w:ascii="Calibri" w:hAnsi="Calibri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957ADE"/>
    <w:pPr>
      <w:keepNext/>
      <w:tabs>
        <w:tab w:val="center" w:pos="4320"/>
        <w:tab w:val="right" w:pos="8640"/>
      </w:tabs>
      <w:jc w:val="both"/>
    </w:pPr>
    <w:rPr>
      <w:rFonts w:ascii="Century Schoolbook" w:hAnsi="Century Schoolbook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4521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57ADE"/>
    <w:rPr>
      <w:rFonts w:ascii="Verdana" w:hAnsi="Verdana" w:cs="Times New Roman"/>
      <w:color w:val="000099"/>
      <w:sz w:val="20"/>
      <w:u w:val="none"/>
      <w:effect w:val="none"/>
    </w:rPr>
  </w:style>
  <w:style w:type="character" w:styleId="FollowedHyperlink">
    <w:name w:val="FollowedHyperlink"/>
    <w:basedOn w:val="DefaultParagraphFont"/>
    <w:uiPriority w:val="99"/>
    <w:rsid w:val="00957ADE"/>
    <w:rPr>
      <w:rFonts w:cs="Times New Roman"/>
      <w:color w:val="800080"/>
      <w:u w:val="single"/>
    </w:rPr>
  </w:style>
  <w:style w:type="character" w:customStyle="1" w:styleId="legname1">
    <w:name w:val="legname1"/>
    <w:uiPriority w:val="99"/>
    <w:rsid w:val="00957ADE"/>
    <w:rPr>
      <w:rFonts w:ascii="Verdana" w:hAnsi="Verdana"/>
      <w:b/>
      <w:color w:val="000000"/>
      <w:sz w:val="48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rsid w:val="00C71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7151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196A09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196A09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rsid w:val="00196A0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63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nfara@senatedems.ct.gov" TargetMode="External"/><Relationship Id="rId13" Type="http://schemas.openxmlformats.org/officeDocument/2006/relationships/hyperlink" Target="mailto:Brandon.McGee@cga.ct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hn.Fonfara@cga.ct.gov" TargetMode="External"/><Relationship Id="rId12" Type="http://schemas.openxmlformats.org/officeDocument/2006/relationships/hyperlink" Target="mailto:julio.concepcion@cga.ct.go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enatedems.ct.gov/Committees.php" TargetMode="External"/><Relationship Id="rId11" Type="http://schemas.openxmlformats.org/officeDocument/2006/relationships/hyperlink" Target="Minnie.Gonzalez@cga.ct.gov" TargetMode="External"/><Relationship Id="rId5" Type="http://schemas.openxmlformats.org/officeDocument/2006/relationships/hyperlink" Target="http://www.senatedems.ct.gov/Committees.php" TargetMode="External"/><Relationship Id="rId15" Type="http://schemas.openxmlformats.org/officeDocument/2006/relationships/hyperlink" Target="Joshua.Hall@cga.ct.gov" TargetMode="External"/><Relationship Id="rId10" Type="http://schemas.openxmlformats.org/officeDocument/2006/relationships/hyperlink" Target="Matthew.Ritter@cga.ct.gov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Doug.McCrory@cga.ct.gov" TargetMode="External"/><Relationship Id="rId14" Type="http://schemas.openxmlformats.org/officeDocument/2006/relationships/hyperlink" Target="mailto:Edwin.Vargas@cga.c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1</Pages>
  <Words>304</Words>
  <Characters>1739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DanellaH</dc:creator>
  <cp:keywords/>
  <dc:description/>
  <cp:lastModifiedBy>Erica Bodden</cp:lastModifiedBy>
  <cp:revision>38</cp:revision>
  <cp:lastPrinted>2005-03-08T16:33:00Z</cp:lastPrinted>
  <dcterms:created xsi:type="dcterms:W3CDTF">2018-02-08T15:39:00Z</dcterms:created>
  <dcterms:modified xsi:type="dcterms:W3CDTF">2019-03-24T20:18:00Z</dcterms:modified>
</cp:coreProperties>
</file>