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24" w:rsidRPr="00D47CCE" w:rsidRDefault="009B2C24" w:rsidP="00E64CA3">
      <w:pPr>
        <w:pStyle w:val="Heading1"/>
        <w:jc w:val="left"/>
        <w:rPr>
          <w:rFonts w:ascii="Arial" w:hAnsi="Arial" w:cs="Arial"/>
          <w:color w:val="000000"/>
        </w:rPr>
      </w:pPr>
    </w:p>
    <w:p w:rsidR="009B2C24" w:rsidRPr="00D47CCE" w:rsidRDefault="009B2C24">
      <w:pPr>
        <w:pStyle w:val="Heading1"/>
        <w:rPr>
          <w:rFonts w:ascii="Arial" w:hAnsi="Arial" w:cs="Arial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" o:spid="_x0000_i1025" type="#_x0000_t75" style="width:429.6pt;height:84.6pt;visibility:visible">
            <v:imagedata r:id="rId5" o:title=""/>
          </v:shape>
        </w:pict>
      </w:r>
    </w:p>
    <w:p w:rsidR="009B2C24" w:rsidRPr="00D47CCE" w:rsidRDefault="009B2C24">
      <w:pPr>
        <w:rPr>
          <w:color w:val="000000"/>
          <w:sz w:val="22"/>
        </w:rPr>
      </w:pPr>
    </w:p>
    <w:p w:rsidR="009B2C24" w:rsidRPr="00460443" w:rsidRDefault="009B2C24">
      <w:pPr>
        <w:pStyle w:val="Heading1"/>
        <w:rPr>
          <w:rFonts w:ascii="Arial" w:hAnsi="Arial" w:cs="Arial"/>
          <w:color w:val="000000"/>
          <w:sz w:val="20"/>
        </w:rPr>
      </w:pPr>
      <w:r w:rsidRPr="00460443">
        <w:rPr>
          <w:rFonts w:ascii="Arial" w:hAnsi="Arial" w:cs="Arial"/>
          <w:color w:val="000000"/>
          <w:sz w:val="20"/>
        </w:rPr>
        <w:t>CAC 17</w:t>
      </w:r>
    </w:p>
    <w:p w:rsidR="009B2C24" w:rsidRPr="00460443" w:rsidRDefault="009B2C24">
      <w:pPr>
        <w:pStyle w:val="Heading1"/>
        <w:rPr>
          <w:rFonts w:ascii="Arial" w:hAnsi="Arial" w:cs="Arial"/>
          <w:color w:val="000000"/>
          <w:sz w:val="20"/>
        </w:rPr>
      </w:pPr>
      <w:r w:rsidRPr="00460443">
        <w:rPr>
          <w:rFonts w:ascii="Arial" w:hAnsi="Arial" w:cs="Arial"/>
          <w:color w:val="000000"/>
          <w:sz w:val="20"/>
        </w:rPr>
        <w:t>LEGISLATORS 2018-2019</w:t>
      </w:r>
    </w:p>
    <w:p w:rsidR="009B2C24" w:rsidRPr="00D47CCE" w:rsidRDefault="009B2C24">
      <w:pPr>
        <w:rPr>
          <w:color w:val="000000"/>
          <w:sz w:val="18"/>
        </w:rPr>
      </w:pPr>
    </w:p>
    <w:p w:rsidR="009B2C24" w:rsidRPr="00D47CCE" w:rsidRDefault="009B2C24" w:rsidP="00517827">
      <w:pPr>
        <w:pStyle w:val="Heading3"/>
        <w:ind w:left="1440"/>
        <w:rPr>
          <w:color w:val="000000"/>
        </w:rPr>
      </w:pPr>
      <w:r w:rsidRPr="00D47CCE">
        <w:rPr>
          <w:color w:val="000000"/>
        </w:rPr>
        <w:t>Senators</w:t>
      </w:r>
    </w:p>
    <w:p w:rsidR="009B2C24" w:rsidRDefault="009B2C24" w:rsidP="00460971">
      <w:pPr>
        <w:rPr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  <w:szCs w:val="18"/>
        </w:rPr>
        <w:t xml:space="preserve">     </w:t>
      </w:r>
      <w:r w:rsidRPr="00D47CCE">
        <w:rPr>
          <w:rFonts w:ascii="Arial" w:hAnsi="Arial" w:cs="Arial"/>
          <w:color w:val="000000"/>
          <w:sz w:val="22"/>
          <w:szCs w:val="18"/>
        </w:rPr>
        <w:t xml:space="preserve"> </w:t>
      </w:r>
      <w:r w:rsidRPr="00D47CCE">
        <w:rPr>
          <w:iCs/>
          <w:color w:val="000000"/>
          <w:sz w:val="22"/>
        </w:rPr>
        <w:t xml:space="preserve"> </w:t>
      </w:r>
      <w:r w:rsidRPr="00D47CCE">
        <w:rPr>
          <w:iCs/>
          <w:color w:val="000000"/>
          <w:sz w:val="18"/>
        </w:rPr>
        <w:t xml:space="preserve"> </w:t>
      </w:r>
    </w:p>
    <w:p w:rsidR="009B2C24" w:rsidRPr="00D47CCE" w:rsidRDefault="009B2C24" w:rsidP="00460971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486pt;margin-top:3.55pt;width:279pt;height: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15ggIAABI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" stroked="f">
            <v:textbox>
              <w:txbxContent>
                <w:p w:rsidR="009B2C24" w:rsidRPr="001B41C6" w:rsidRDefault="009B2C24" w:rsidP="00CD49D9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Chair: Education</w:t>
                  </w:r>
                </w:p>
                <w:p w:rsidR="009B2C24" w:rsidRPr="001B41C6" w:rsidRDefault="009B2C24" w:rsidP="00CD49D9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 xml:space="preserve">Vice Chair: Housing  </w:t>
                  </w:r>
                </w:p>
                <w:p w:rsidR="009B2C24" w:rsidRPr="001B41C6" w:rsidRDefault="009B2C24" w:rsidP="00CD49D9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Ranking Member: Internship</w:t>
                  </w:r>
                </w:p>
                <w:p w:rsidR="009B2C24" w:rsidRPr="001B41C6" w:rsidRDefault="009B2C24" w:rsidP="00CD49D9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Member: Banking; Finance, Revenue &amp; Bonding, General Law; Judiciary</w:t>
                  </w:r>
                </w:p>
              </w:txbxContent>
            </v:textbox>
          </v:shape>
        </w:pict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</w:rPr>
        <w:t xml:space="preserve">   </w:t>
      </w:r>
      <w:r w:rsidRPr="00D47CCE">
        <w:rPr>
          <w:iCs/>
          <w:color w:val="000000"/>
          <w:sz w:val="18"/>
        </w:rPr>
        <w:t xml:space="preserve"> </w:t>
      </w:r>
    </w:p>
    <w:p w:rsidR="009B2C24" w:rsidRDefault="009B2C24" w:rsidP="001B41C6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44" o:spid="_x0000_s1027" type="#_x0000_t202" style="position:absolute;margin-left:-9pt;margin-top:2.2pt;width:108pt;height:36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">
            <v:textbox>
              <w:txbxContent>
                <w:p w:rsidR="009B2C24" w:rsidRDefault="009B2C24" w:rsidP="004D59F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 Douglas McCrory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Dem.</w:t>
      </w:r>
      <w:r w:rsidRPr="00D47CCE">
        <w:rPr>
          <w:rFonts w:ascii="Arial" w:hAnsi="Arial" w:cs="Arial"/>
          <w:color w:val="000000"/>
          <w:sz w:val="18"/>
        </w:rPr>
        <w:tab/>
        <w:t>2</w:t>
      </w:r>
      <w:r w:rsidRPr="00D47CCE">
        <w:rPr>
          <w:rFonts w:ascii="Arial" w:hAnsi="Arial" w:cs="Arial"/>
          <w:color w:val="000000"/>
          <w:sz w:val="18"/>
          <w:vertAlign w:val="superscript"/>
        </w:rPr>
        <w:t xml:space="preserve">nd </w:t>
      </w:r>
      <w:r w:rsidRPr="00D47CCE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City">
        <w:r w:rsidRPr="00D47CCE">
          <w:rPr>
            <w:rFonts w:ascii="Arial" w:hAnsi="Arial" w:cs="Arial"/>
            <w:color w:val="000000"/>
            <w:sz w:val="18"/>
          </w:rPr>
          <w:t>Hartford</w:t>
        </w:r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Bloomfield</w:t>
          </w:r>
        </w:smartTag>
      </w:smartTag>
    </w:p>
    <w:p w:rsidR="009B2C24" w:rsidRPr="00D47CCE" w:rsidRDefault="009B2C24" w:rsidP="001B41C6">
      <w:pPr>
        <w:ind w:left="1440" w:firstLine="720"/>
        <w:rPr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 xml:space="preserve">Legislative Office Bldg., Rm 3300 </w:t>
      </w:r>
      <w:r>
        <w:rPr>
          <w:rFonts w:ascii="Arial" w:hAnsi="Arial" w:cs="Arial"/>
          <w:color w:val="000000"/>
          <w:sz w:val="18"/>
        </w:rPr>
        <w:t>&amp;</w:t>
      </w:r>
      <w:r w:rsidRPr="00D47CCE">
        <w:rPr>
          <w:rFonts w:ascii="Arial" w:hAnsi="Arial" w:cs="Arial"/>
          <w:color w:val="000000"/>
          <w:sz w:val="18"/>
        </w:rPr>
        <w:t xml:space="preserve"> 1000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&amp; </w:t>
      </w:r>
      <w:smartTag w:uri="urn:schemas-microsoft-com:office:smarttags" w:element="City">
        <w:r w:rsidRPr="00D47CCE">
          <w:rPr>
            <w:rFonts w:ascii="Arial" w:hAnsi="Arial" w:cs="Arial"/>
            <w:color w:val="000000"/>
            <w:sz w:val="18"/>
          </w:rPr>
          <w:t>Windsor</w:t>
        </w:r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lac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1B41C6">
      <w:pPr>
        <w:ind w:left="5040" w:hanging="288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Capitol: 860-240-1453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6" w:history="1">
        <w:r w:rsidRPr="00D47CCE">
          <w:rPr>
            <w:rStyle w:val="Hyperlink"/>
            <w:rFonts w:ascii="Arial" w:hAnsi="Arial" w:cs="Arial"/>
            <w:sz w:val="18"/>
            <w:szCs w:val="18"/>
          </w:rPr>
          <w:t>Douglas.McCrory@cga.ct.gov</w:t>
        </w:r>
      </w:hyperlink>
      <w:r w:rsidRPr="00D47CCE">
        <w:rPr>
          <w:rFonts w:ascii="Arial" w:hAnsi="Arial" w:cs="Arial"/>
          <w:color w:val="000000"/>
          <w:sz w:val="18"/>
        </w:rPr>
        <w:tab/>
        <w:t xml:space="preserve"> </w:t>
      </w:r>
    </w:p>
    <w:p w:rsidR="009B2C24" w:rsidRDefault="009B2C24" w:rsidP="00517827">
      <w:pPr>
        <w:pStyle w:val="Footer"/>
        <w:tabs>
          <w:tab w:val="clear" w:pos="4320"/>
          <w:tab w:val="clear" w:pos="8640"/>
        </w:tabs>
      </w:pPr>
      <w:r w:rsidRPr="00D47CCE">
        <w:tab/>
      </w:r>
      <w:r w:rsidRPr="00D47CCE">
        <w:tab/>
      </w:r>
      <w:r w:rsidRPr="00D47CCE">
        <w:tab/>
      </w:r>
      <w:r w:rsidRPr="00D47CCE">
        <w:tab/>
      </w:r>
      <w:r w:rsidRPr="00D47CCE">
        <w:tab/>
      </w:r>
      <w:r w:rsidRPr="00D47CCE">
        <w:tab/>
      </w:r>
    </w:p>
    <w:p w:rsidR="009B2C24" w:rsidRPr="00517827" w:rsidRDefault="009B2C24" w:rsidP="00517827">
      <w:pPr>
        <w:pStyle w:val="Footer"/>
        <w:tabs>
          <w:tab w:val="clear" w:pos="4320"/>
          <w:tab w:val="clear" w:pos="8640"/>
        </w:tabs>
        <w:rPr>
          <w:color w:val="3366FF"/>
        </w:rPr>
      </w:pPr>
      <w:r w:rsidRPr="00D47CCE">
        <w:tab/>
      </w:r>
      <w:r w:rsidRPr="00D47CCE">
        <w:tab/>
      </w:r>
    </w:p>
    <w:p w:rsidR="009B2C24" w:rsidRPr="00D47CCE" w:rsidRDefault="009B2C24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 id="Text Box 45" o:spid="_x0000_s1028" type="#_x0000_t202" style="position:absolute;margin-left:-9pt;margin-top:5.2pt;width:108pt;height:36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">
            <v:textbox>
              <w:txbxContent>
                <w:p w:rsidR="009B2C24" w:rsidRDefault="009B2C24" w:rsidP="004D59F8"/>
              </w:txbxContent>
            </v:textbox>
          </v:shape>
        </w:pict>
      </w:r>
      <w:r>
        <w:rPr>
          <w:noProof/>
        </w:rPr>
        <w:pict>
          <v:shape id="Text Box 37" o:spid="_x0000_s1029" type="#_x0000_t202" style="position:absolute;margin-left:486pt;margin-top:-.35pt;width:279pt;height:36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" stroked="f">
            <v:textbox>
              <w:txbxContent>
                <w:p w:rsidR="009B2C24" w:rsidRPr="001B41C6" w:rsidRDefault="009B2C24" w:rsidP="00527271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b/>
                      <w:sz w:val="16"/>
                      <w:szCs w:val="18"/>
                    </w:rPr>
                    <w:t>Deputy President Pro Tempore</w:t>
                  </w:r>
                </w:p>
                <w:p w:rsidR="009B2C24" w:rsidRPr="001B41C6" w:rsidRDefault="009B2C24" w:rsidP="0052727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Chair: Housing</w:t>
                  </w:r>
                </w:p>
                <w:p w:rsidR="009B2C24" w:rsidRPr="001B41C6" w:rsidRDefault="009B2C24" w:rsidP="00527271">
                  <w:pPr>
                    <w:rPr>
                      <w:rFonts w:ascii="Arial" w:hAnsi="Arial"/>
                      <w:sz w:val="16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Member: Insurance and Real Estate; Veterans' Affairs</w:t>
                  </w:r>
                </w:p>
                <w:p w:rsidR="009B2C24" w:rsidRPr="001B41C6" w:rsidRDefault="009B2C24" w:rsidP="00527271">
                  <w:pPr>
                    <w:rPr>
                      <w:rFonts w:ascii="Arial" w:hAnsi="Arial"/>
                      <w:sz w:val="16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</w:t>
      </w:r>
      <w:r w:rsidRPr="00D47CCE">
        <w:rPr>
          <w:b/>
          <w:color w:val="000000"/>
          <w:sz w:val="18"/>
        </w:rPr>
        <w:t xml:space="preserve"> </w:t>
      </w:r>
      <w:r w:rsidRPr="00D47CCE">
        <w:rPr>
          <w:rFonts w:ascii="Arial" w:hAnsi="Arial" w:cs="Arial"/>
          <w:b/>
          <w:bCs/>
          <w:color w:val="000000"/>
          <w:sz w:val="18"/>
        </w:rPr>
        <w:t>Saud Anwar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Dem.</w:t>
      </w:r>
      <w:r w:rsidRPr="00D47CCE">
        <w:rPr>
          <w:rFonts w:ascii="Arial" w:hAnsi="Arial" w:cs="Arial"/>
          <w:color w:val="000000"/>
          <w:sz w:val="18"/>
        </w:rPr>
        <w:tab/>
        <w:t>3</w:t>
      </w:r>
      <w:r w:rsidRPr="00D47CCE">
        <w:rPr>
          <w:rFonts w:ascii="Arial" w:hAnsi="Arial" w:cs="Arial"/>
          <w:color w:val="000000"/>
          <w:sz w:val="18"/>
          <w:vertAlign w:val="superscript"/>
        </w:rPr>
        <w:t>rd</w:t>
      </w:r>
      <w:r w:rsidRPr="00D47CCE">
        <w:rPr>
          <w:rFonts w:ascii="Arial" w:hAnsi="Arial" w:cs="Arial"/>
          <w:color w:val="000000"/>
          <w:sz w:val="18"/>
        </w:rPr>
        <w:t xml:space="preserve"> District E Hartford, </w:t>
      </w:r>
      <w:smartTag w:uri="urn:schemas-microsoft-com:office:smarttags" w:element="place">
        <w:r w:rsidRPr="00D47CCE">
          <w:rPr>
            <w:rFonts w:ascii="Arial" w:hAnsi="Arial" w:cs="Arial"/>
            <w:color w:val="000000"/>
            <w:sz w:val="18"/>
          </w:rPr>
          <w:t>E Windsor</w:t>
        </w:r>
      </w:smartTag>
      <w:r w:rsidRPr="00D47CCE">
        <w:rPr>
          <w:rFonts w:ascii="Arial" w:hAnsi="Arial" w:cs="Arial"/>
          <w:color w:val="000000"/>
          <w:sz w:val="18"/>
        </w:rPr>
        <w:t>,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iCs/>
          <w:color w:val="000000"/>
          <w:sz w:val="18"/>
        </w:rPr>
        <w:t xml:space="preserve"> </w:t>
      </w:r>
    </w:p>
    <w:p w:rsidR="009B2C24" w:rsidRPr="00D47CCE" w:rsidRDefault="009B2C24" w:rsidP="001B41C6">
      <w:pPr>
        <w:ind w:left="1440" w:firstLine="720"/>
        <w:rPr>
          <w:rFonts w:ascii="Arial" w:hAnsi="Arial" w:cs="Arial"/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Legislative Office Bldg., Rm 3300</w:t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>
        <w:rPr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 xml:space="preserve">Ellington &amp; </w:t>
      </w:r>
      <w:smartTag w:uri="urn:schemas-microsoft-com:office:smarttags" w:element="place">
        <w:r w:rsidRPr="00D47CCE">
          <w:rPr>
            <w:rFonts w:ascii="Arial" w:hAnsi="Arial" w:cs="Arial"/>
            <w:iCs/>
            <w:color w:val="000000"/>
            <w:sz w:val="18"/>
          </w:rPr>
          <w:t>S Windsor</w:t>
        </w:r>
      </w:smartTag>
    </w:p>
    <w:p w:rsidR="009B2C24" w:rsidRPr="00D47CCE" w:rsidRDefault="009B2C24" w:rsidP="001B41C6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City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   </w:t>
      </w:r>
    </w:p>
    <w:p w:rsidR="009B2C24" w:rsidRPr="00D47CCE" w:rsidRDefault="009B2C24" w:rsidP="001B41C6">
      <w:pPr>
        <w:ind w:left="5040" w:hanging="2880"/>
        <w:rPr>
          <w:rFonts w:ascii="Arial" w:hAnsi="Arial" w:cs="Arial"/>
          <w:color w:val="000000"/>
          <w:sz w:val="18"/>
          <w:u w:val="single"/>
        </w:rPr>
      </w:pPr>
      <w:r w:rsidRPr="00D47CCE">
        <w:rPr>
          <w:rFonts w:ascii="Arial" w:hAnsi="Arial" w:cs="Arial"/>
          <w:color w:val="000000"/>
          <w:sz w:val="18"/>
        </w:rPr>
        <w:t xml:space="preserve">Capitol: 860-240-0347 </w:t>
      </w:r>
      <w:r>
        <w:rPr>
          <w:rFonts w:ascii="Arial" w:hAnsi="Arial" w:cs="Arial"/>
          <w:color w:val="000000"/>
          <w:sz w:val="18"/>
        </w:rPr>
        <w:t>&amp;</w:t>
      </w:r>
      <w:r w:rsidRPr="00D47CCE">
        <w:rPr>
          <w:rFonts w:ascii="Arial" w:hAnsi="Arial" w:cs="Arial"/>
          <w:color w:val="000000"/>
          <w:sz w:val="18"/>
        </w:rPr>
        <w:t xml:space="preserve"> 860-240-8600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hyperlink r:id="rId7" w:history="1">
        <w:r w:rsidRPr="00D47CCE">
          <w:rPr>
            <w:rStyle w:val="Hyperlink"/>
            <w:rFonts w:ascii="Arial" w:hAnsi="Arial" w:cs="Arial"/>
            <w:sz w:val="18"/>
          </w:rPr>
          <w:t>Anwar@senatedems.ct.gov</w:t>
        </w:r>
      </w:hyperlink>
    </w:p>
    <w:p w:rsidR="009B2C24" w:rsidRDefault="009B2C24">
      <w:pPr>
        <w:rPr>
          <w:color w:val="000000"/>
          <w:sz w:val="18"/>
        </w:rPr>
      </w:pPr>
    </w:p>
    <w:p w:rsidR="009B2C24" w:rsidRPr="00D47CCE" w:rsidRDefault="009B2C24">
      <w:pPr>
        <w:rPr>
          <w:color w:val="000000"/>
          <w:sz w:val="18"/>
        </w:rPr>
      </w:pPr>
      <w:r>
        <w:rPr>
          <w:noProof/>
        </w:rPr>
        <w:pict>
          <v:shape id="_x0000_s1030" type="#_x0000_t202" style="position:absolute;margin-left:486pt;margin-top:3.25pt;width:279pt;height:27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" stroked="f">
            <v:textbox style="mso-next-textbox:#_x0000_s1030">
              <w:txbxContent>
                <w:p w:rsidR="009B2C24" w:rsidRPr="001B41C6" w:rsidRDefault="009B2C24" w:rsidP="00CD49D9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sz w:val="16"/>
                      <w:szCs w:val="18"/>
                    </w:rPr>
                  </w:pPr>
                  <w:r w:rsidRPr="001B41C6">
                    <w:rPr>
                      <w:rFonts w:ascii="Arial" w:hAnsi="Arial"/>
                      <w:sz w:val="16"/>
                      <w:szCs w:val="18"/>
                    </w:rPr>
                    <w:t>Member: Commerce; Higher Education and Employment Advancement; Human Services; Children &amp; Transportation</w:t>
                  </w:r>
                </w:p>
              </w:txbxContent>
            </v:textbox>
          </v:shape>
        </w:pict>
      </w:r>
    </w:p>
    <w:p w:rsidR="009B2C24" w:rsidRPr="00D47CCE" w:rsidRDefault="009B2C24" w:rsidP="00452A48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22" o:spid="_x0000_s1031" type="#_x0000_t202" style="position:absolute;margin-left:-9pt;margin-top:6.1pt;width:108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">
            <v:textbox>
              <w:txbxContent>
                <w:p w:rsidR="009B2C24" w:rsidRPr="006D1379" w:rsidRDefault="009B2C24" w:rsidP="00452A4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color w:val="000000"/>
          <w:sz w:val="18"/>
        </w:rPr>
        <w:tab/>
      </w:r>
      <w:r w:rsidRPr="00D47CCE">
        <w:rPr>
          <w:color w:val="000000"/>
          <w:sz w:val="18"/>
        </w:rPr>
        <w:tab/>
      </w:r>
      <w:r>
        <w:rPr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 Derek Slap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  <w:t xml:space="preserve"> 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Dem. 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5</w:t>
      </w:r>
      <w:r w:rsidRPr="000C607C">
        <w:rPr>
          <w:rFonts w:ascii="Arial" w:hAnsi="Arial" w:cs="Arial"/>
          <w:color w:val="000000"/>
          <w:sz w:val="18"/>
          <w:vertAlign w:val="superscript"/>
        </w:rPr>
        <w:t>th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>District</w:t>
      </w:r>
      <w:r w:rsidRPr="00D47CCE">
        <w:rPr>
          <w:color w:val="000000"/>
          <w:sz w:val="18"/>
        </w:rPr>
        <w:t xml:space="preserve"> </w:t>
      </w:r>
      <w:smartTag w:uri="urn:schemas-microsoft-com:office:smarttags" w:element="City">
        <w:r w:rsidRPr="00D47CCE">
          <w:rPr>
            <w:rFonts w:ascii="Arial" w:hAnsi="Arial" w:cs="Arial"/>
            <w:color w:val="000000"/>
            <w:sz w:val="18"/>
          </w:rPr>
          <w:t>Bloomfield</w:t>
        </w:r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Burlington</w:t>
          </w:r>
        </w:smartTag>
      </w:smartTag>
      <w:r w:rsidRPr="00D47CCE">
        <w:rPr>
          <w:rFonts w:ascii="Arial" w:hAnsi="Arial" w:cs="Arial"/>
          <w:color w:val="000000"/>
          <w:sz w:val="18"/>
        </w:rPr>
        <w:t>,</w:t>
      </w:r>
    </w:p>
    <w:p w:rsidR="009B2C24" w:rsidRPr="00D47CCE" w:rsidRDefault="009B2C24" w:rsidP="001B41C6">
      <w:pPr>
        <w:ind w:left="1440" w:firstLine="720"/>
        <w:rPr>
          <w:rFonts w:ascii="Arial" w:hAnsi="Arial" w:cs="Arial"/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 xml:space="preserve">Legislative Office Bldg., Rm 3300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City">
        <w:r w:rsidRPr="00D47CCE">
          <w:rPr>
            <w:rFonts w:ascii="Arial" w:hAnsi="Arial" w:cs="Arial"/>
            <w:color w:val="000000"/>
            <w:sz w:val="18"/>
          </w:rPr>
          <w:t>Farmington</w:t>
        </w:r>
      </w:smartTag>
      <w:r w:rsidRPr="00D47CCE">
        <w:rPr>
          <w:rFonts w:ascii="Arial" w:hAnsi="Arial" w:cs="Arial"/>
          <w:color w:val="000000"/>
          <w:sz w:val="18"/>
        </w:rPr>
        <w:t xml:space="preserve"> &amp; </w:t>
      </w:r>
      <w:smartTag w:uri="urn:schemas-microsoft-com:office:smarttags" w:element="place">
        <w:r w:rsidRPr="00D47CCE">
          <w:rPr>
            <w:rFonts w:ascii="Arial" w:hAnsi="Arial" w:cs="Arial"/>
            <w:color w:val="000000"/>
            <w:sz w:val="18"/>
          </w:rPr>
          <w:t>W Hartford</w:t>
        </w:r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    </w:t>
      </w:r>
    </w:p>
    <w:p w:rsidR="009B2C24" w:rsidRPr="00D47CCE" w:rsidRDefault="009B2C24" w:rsidP="00452A48">
      <w:pPr>
        <w:rPr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smartTag w:uri="urn:schemas-microsoft-com:office:smarttags" w:element="City">
              <w:r w:rsidRPr="00D47CCE">
                <w:rPr>
                  <w:rFonts w:ascii="Arial" w:hAnsi="Arial" w:cs="Arial"/>
                  <w:iCs/>
                  <w:color w:val="000000"/>
                  <w:sz w:val="18"/>
                </w:rPr>
                <w:t>Hartford</w:t>
              </w:r>
            </w:smartTag>
          </w:smartTag>
          <w:r w:rsidRPr="00D47CCE">
            <w:rPr>
              <w:rFonts w:ascii="Arial" w:hAnsi="Arial" w:cs="Arial"/>
              <w:iCs/>
              <w:color w:val="000000"/>
              <w:sz w:val="18"/>
            </w:rPr>
            <w:t xml:space="preserve">, </w:t>
          </w:r>
          <w:smartTag w:uri="urn:schemas-microsoft-com:office:smarttags" w:element="PostalCode">
            <w:smartTag w:uri="urn:schemas-microsoft-com:office:smarttags" w:element="State">
              <w:r w:rsidRPr="00D47CCE">
                <w:rPr>
                  <w:rFonts w:ascii="Arial" w:hAnsi="Arial" w:cs="Arial"/>
                  <w:iCs/>
                  <w:color w:val="000000"/>
                  <w:sz w:val="18"/>
                </w:rPr>
                <w:t>CT</w:t>
              </w:r>
            </w:smartTag>
          </w:smartTag>
          <w:r w:rsidRPr="00D47CCE">
            <w:rPr>
              <w:rFonts w:ascii="Arial" w:hAnsi="Arial" w:cs="Arial"/>
              <w:iCs/>
              <w:color w:val="000000"/>
              <w:sz w:val="18"/>
            </w:rPr>
            <w:t xml:space="preserve"> </w:t>
          </w:r>
          <w:smartTag w:uri="urn:schemas-microsoft-com:office:smarttags" w:element="PostalCode">
            <w:r w:rsidRPr="00D47CCE">
              <w:rPr>
                <w:rFonts w:ascii="Arial" w:hAnsi="Arial" w:cs="Arial"/>
                <w:iCs/>
                <w:color w:val="000000"/>
                <w:sz w:val="18"/>
              </w:rPr>
              <w:t>06106</w:t>
            </w:r>
          </w:smartTag>
        </w:smartTag>
      </w:smartTag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  <w:t xml:space="preserve"> </w:t>
      </w:r>
      <w:r w:rsidRPr="00D47CCE"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iCs/>
          <w:color w:val="000000"/>
          <w:sz w:val="18"/>
        </w:rPr>
        <w:t xml:space="preserve">      </w:t>
      </w:r>
    </w:p>
    <w:p w:rsidR="009B2C24" w:rsidRPr="00D47CCE" w:rsidRDefault="009B2C24" w:rsidP="00452A48">
      <w:pPr>
        <w:rPr>
          <w:rFonts w:ascii="Arial" w:hAnsi="Arial"/>
          <w:iCs/>
          <w:color w:val="000000"/>
          <w:sz w:val="18"/>
        </w:rPr>
      </w:pPr>
      <w:r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Capitol: 860-240-1436 &amp; </w:t>
      </w:r>
      <w:r w:rsidRPr="00D47CCE">
        <w:rPr>
          <w:rFonts w:ascii="Arial" w:hAnsi="Arial"/>
          <w:iCs/>
          <w:color w:val="000000"/>
          <w:sz w:val="18"/>
        </w:rPr>
        <w:t>860-240-8600</w:t>
      </w:r>
      <w:r w:rsidRPr="00D47CCE">
        <w:rPr>
          <w:rFonts w:ascii="Arial" w:hAnsi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/>
          <w:iCs/>
          <w:color w:val="000000"/>
          <w:sz w:val="18"/>
        </w:rPr>
        <w:t xml:space="preserve">    </w:t>
      </w:r>
      <w:r w:rsidRPr="00D47CCE">
        <w:rPr>
          <w:rFonts w:ascii="Arial" w:hAnsi="Arial"/>
          <w:iCs/>
          <w:color w:val="000000"/>
          <w:sz w:val="18"/>
        </w:rPr>
        <w:tab/>
        <w:t xml:space="preserve"> </w:t>
      </w:r>
      <w:hyperlink r:id="rId8" w:history="1">
        <w:r w:rsidRPr="00D47CCE">
          <w:rPr>
            <w:rStyle w:val="Hyperlink"/>
            <w:rFonts w:ascii="Arial" w:hAnsi="Arial"/>
            <w:iCs/>
            <w:sz w:val="18"/>
          </w:rPr>
          <w:t>Derek.slap@cga.ct.gov</w:t>
        </w:r>
      </w:hyperlink>
    </w:p>
    <w:p w:rsidR="009B2C24" w:rsidRDefault="009B2C24">
      <w:pPr>
        <w:rPr>
          <w:iCs/>
          <w:color w:val="000000"/>
          <w:sz w:val="18"/>
        </w:rPr>
      </w:pPr>
      <w:r>
        <w:rPr>
          <w:noProof/>
        </w:rPr>
        <w:pict>
          <v:shape id="_x0000_s1032" type="#_x0000_t202" style="position:absolute;margin-left:486pt;margin-top:5.5pt;width:261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JChQ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" stroked="f">
            <v:textbox style="mso-next-textbox:#_x0000_s1032">
              <w:txbxContent>
                <w:p w:rsidR="009B2C24" w:rsidRPr="00691718" w:rsidRDefault="009B2C24" w:rsidP="005D1D52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b/>
                      <w:iCs/>
                      <w:sz w:val="16"/>
                      <w:szCs w:val="18"/>
                    </w:rPr>
                  </w:pPr>
                  <w:r w:rsidRPr="00691718">
                    <w:rPr>
                      <w:rFonts w:ascii="Arial" w:hAnsi="Arial"/>
                      <w:b/>
                      <w:iCs/>
                      <w:sz w:val="16"/>
                      <w:szCs w:val="18"/>
                    </w:rPr>
                    <w:t>Chief Deputy Senate Minority Leader</w:t>
                  </w:r>
                </w:p>
                <w:p w:rsidR="009B2C24" w:rsidRPr="00691718" w:rsidRDefault="009B2C24" w:rsidP="00172F90">
                  <w:pPr>
                    <w:shd w:val="clear" w:color="auto" w:fill="FFFFFF"/>
                    <w:rPr>
                      <w:rFonts w:ascii="Arial" w:hAnsi="Arial"/>
                      <w:sz w:val="16"/>
                      <w:szCs w:val="18"/>
                    </w:rPr>
                  </w:pPr>
                  <w:r w:rsidRPr="00691718">
                    <w:rPr>
                      <w:rFonts w:ascii="Arial" w:hAnsi="Arial"/>
                      <w:sz w:val="16"/>
                      <w:szCs w:val="18"/>
                    </w:rPr>
                    <w:t>Ranking Member: Judiciary</w:t>
                  </w:r>
                </w:p>
                <w:p w:rsidR="009B2C24" w:rsidRPr="00691718" w:rsidRDefault="009B2C24" w:rsidP="00394FD1">
                  <w:pPr>
                    <w:shd w:val="clear" w:color="auto" w:fill="FFFFFF"/>
                    <w:rPr>
                      <w:rFonts w:ascii="Arial" w:hAnsi="Arial"/>
                      <w:sz w:val="16"/>
                      <w:szCs w:val="18"/>
                    </w:rPr>
                  </w:pPr>
                  <w:r w:rsidRPr="00691718">
                    <w:rPr>
                      <w:rFonts w:ascii="Arial" w:hAnsi="Arial"/>
                      <w:sz w:val="16"/>
                      <w:szCs w:val="18"/>
                    </w:rPr>
                    <w:t xml:space="preserve">Member: General Law &amp; Transportation </w:t>
                  </w:r>
                </w:p>
              </w:txbxContent>
            </v:textbox>
          </v:shape>
        </w:pict>
      </w:r>
      <w:r w:rsidRPr="00D47CCE">
        <w:rPr>
          <w:rFonts w:ascii="Arial" w:hAnsi="Arial"/>
          <w:iCs/>
          <w:color w:val="000000"/>
          <w:sz w:val="18"/>
        </w:rPr>
        <w:tab/>
      </w:r>
      <w:r w:rsidRPr="00D47CCE">
        <w:rPr>
          <w:rFonts w:ascii="Arial" w:hAnsi="Arial"/>
          <w:iCs/>
          <w:color w:val="000000"/>
          <w:sz w:val="18"/>
        </w:rPr>
        <w:tab/>
      </w:r>
      <w:r w:rsidRPr="00D47CCE">
        <w:rPr>
          <w:rFonts w:ascii="Arial" w:hAnsi="Arial"/>
          <w:iCs/>
          <w:color w:val="000000"/>
          <w:sz w:val="18"/>
        </w:rPr>
        <w:tab/>
      </w:r>
      <w:r w:rsidRPr="00D47CCE">
        <w:rPr>
          <w:rFonts w:ascii="Arial" w:hAnsi="Arial"/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</w:p>
    <w:p w:rsidR="009B2C24" w:rsidRPr="00691718" w:rsidRDefault="009B2C24">
      <w:pPr>
        <w:rPr>
          <w:rFonts w:ascii="Arial" w:hAnsi="Arial" w:cs="Arial"/>
          <w:color w:val="3366FF"/>
          <w:sz w:val="18"/>
          <w:szCs w:val="18"/>
        </w:rPr>
      </w:pP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color w:val="3366FF"/>
        </w:rPr>
        <w:t xml:space="preserve"> </w:t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46" o:spid="_x0000_s1033" type="#_x0000_t202" style="position:absolute;margin-left:-9pt;margin-top:7pt;width:108pt;height:33.1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">
            <v:textbox>
              <w:txbxContent>
                <w:p w:rsidR="009B2C24" w:rsidRDefault="009B2C24" w:rsidP="004D59F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 John Kissel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ab/>
        <w:t>7</w:t>
      </w:r>
      <w:r>
        <w:rPr>
          <w:rFonts w:ascii="Arial" w:hAnsi="Arial" w:cs="Arial"/>
          <w:color w:val="000000"/>
          <w:sz w:val="18"/>
          <w:vertAlign w:val="superscript"/>
        </w:rPr>
        <w:t xml:space="preserve">th </w:t>
      </w:r>
      <w:r>
        <w:rPr>
          <w:rFonts w:ascii="Arial" w:hAnsi="Arial" w:cs="Arial"/>
          <w:color w:val="000000"/>
          <w:sz w:val="18"/>
        </w:rPr>
        <w:t xml:space="preserve">District </w:t>
      </w:r>
      <w:r w:rsidRPr="00D47CCE">
        <w:rPr>
          <w:rFonts w:ascii="Arial" w:hAnsi="Arial" w:cs="Arial"/>
          <w:color w:val="000000"/>
          <w:sz w:val="18"/>
        </w:rPr>
        <w:t xml:space="preserve">East Granby,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</w:rPr>
              <w:t>Granby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</w:p>
    <w:p w:rsidR="009B2C24" w:rsidRPr="00D47CCE" w:rsidRDefault="009B2C24">
      <w:pPr>
        <w:ind w:firstLine="720"/>
        <w:rPr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Legislative Office Bldg., Rm 2503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</w:rPr>
              <w:t>Enfield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>, Somers, Suffield,</w:t>
      </w:r>
    </w:p>
    <w:p w:rsidR="009B2C24" w:rsidRPr="00D47CCE" w:rsidRDefault="009B2C24" w:rsidP="00D41506">
      <w:pPr>
        <w:ind w:left="720" w:firstLine="720"/>
        <w:rPr>
          <w:rFonts w:ascii="Arial" w:hAnsi="Arial" w:cs="Arial"/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Stat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D47CCE">
          <w:rPr>
            <w:rFonts w:ascii="Arial" w:hAnsi="Arial" w:cs="Arial"/>
            <w:color w:val="000000"/>
            <w:sz w:val="18"/>
          </w:rPr>
          <w:t>06106</w:t>
        </w:r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&amp;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</w:rPr>
              <w:t>Windsor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 xml:space="preserve"> Locks</w:t>
      </w:r>
    </w:p>
    <w:p w:rsidR="009B2C24" w:rsidRDefault="009B2C24" w:rsidP="00517827">
      <w:pPr>
        <w:ind w:firstLine="72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C</w:t>
      </w:r>
      <w:r w:rsidRPr="00D47CCE">
        <w:rPr>
          <w:rFonts w:ascii="Arial" w:hAnsi="Arial" w:cs="Arial"/>
          <w:color w:val="000000"/>
          <w:sz w:val="18"/>
        </w:rPr>
        <w:t>apitol: 860-240-8800 &amp; 860-240-0531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hyperlink r:id="rId9" w:history="1">
        <w:r w:rsidRPr="00D47CCE">
          <w:rPr>
            <w:rStyle w:val="Hyperlink"/>
            <w:rFonts w:ascii="Arial" w:hAnsi="Arial" w:cs="Arial"/>
            <w:color w:val="3366FF"/>
            <w:sz w:val="18"/>
          </w:rPr>
          <w:t>John.A.Kissel@cga.ct.gov</w:t>
        </w:r>
      </w:hyperlink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iCs/>
          <w:color w:val="000000"/>
          <w:sz w:val="18"/>
        </w:rPr>
        <w:t xml:space="preserve">    </w:t>
      </w:r>
      <w:r w:rsidRPr="00D47CCE">
        <w:rPr>
          <w:iCs/>
          <w:color w:val="000000"/>
          <w:sz w:val="18"/>
        </w:rPr>
        <w:tab/>
        <w:t xml:space="preserve">      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sz w:val="18"/>
        </w:rPr>
        <w:t xml:space="preserve">   </w:t>
      </w:r>
      <w:r w:rsidRPr="00D47CCE">
        <w:rPr>
          <w:rFonts w:ascii="Arial" w:hAnsi="Arial" w:cs="Arial"/>
          <w:sz w:val="18"/>
        </w:rPr>
        <w:tab/>
      </w:r>
      <w:r w:rsidRPr="00D47CCE">
        <w:rPr>
          <w:rFonts w:ascii="Arial" w:hAnsi="Arial" w:cs="Arial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517827" w:rsidRDefault="009B2C24" w:rsidP="00517827">
      <w:pPr>
        <w:ind w:firstLine="720"/>
        <w:rPr>
          <w:rFonts w:ascii="Arial" w:hAnsi="Arial" w:cs="Arial"/>
          <w:sz w:val="18"/>
        </w:rPr>
      </w:pPr>
      <w:r>
        <w:rPr>
          <w:noProof/>
        </w:rPr>
        <w:pict>
          <v:shape id="Text Box 42" o:spid="_x0000_s1034" type="#_x0000_t202" style="position:absolute;left:0;text-align:left;margin-left:486pt;margin-top:6.4pt;width:279pt;height:36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" stroked="f">
            <v:textbox>
              <w:txbxContent>
                <w:p w:rsidR="009B2C24" w:rsidRPr="00691718" w:rsidRDefault="009B2C24">
                  <w:pPr>
                    <w:pStyle w:val="Heading8"/>
                    <w:jc w:val="left"/>
                    <w:rPr>
                      <w:rFonts w:ascii="Arial" w:hAnsi="Arial"/>
                      <w:b/>
                      <w:i w:val="0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691718">
                    <w:rPr>
                      <w:rFonts w:ascii="Arial" w:hAnsi="Arial"/>
                      <w:b/>
                      <w:i w:val="0"/>
                      <w:color w:val="000000"/>
                      <w:sz w:val="16"/>
                      <w:szCs w:val="18"/>
                      <w:shd w:val="clear" w:color="auto" w:fill="FFFFFF"/>
                    </w:rPr>
                    <w:t xml:space="preserve">Deputy Minority Leader Pro Tempore </w:t>
                  </w:r>
                </w:p>
                <w:p w:rsidR="009B2C24" w:rsidRPr="00691718" w:rsidRDefault="009B2C24" w:rsidP="00472881">
                  <w:pPr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691718"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  <w:t>Ranking Member: General Law &amp;, Finance, Revenue and Bonding</w:t>
                  </w:r>
                </w:p>
                <w:p w:rsidR="009B2C24" w:rsidRPr="00691718" w:rsidRDefault="009B2C24" w:rsidP="00472881">
                  <w:pPr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</w:pPr>
                  <w:r w:rsidRPr="00691718">
                    <w:rPr>
                      <w:rFonts w:ascii="Arial" w:hAnsi="Arial"/>
                      <w:color w:val="000000"/>
                      <w:sz w:val="16"/>
                      <w:szCs w:val="18"/>
                      <w:shd w:val="clear" w:color="auto" w:fill="FFFFFF"/>
                    </w:rPr>
                    <w:t>Member: Executive &amp; Legislative Nominations; Legislative Management</w:t>
                  </w:r>
                </w:p>
              </w:txbxContent>
            </v:textbox>
          </v:shape>
        </w:pict>
      </w:r>
    </w:p>
    <w:p w:rsidR="009B2C24" w:rsidRPr="00D47CCE" w:rsidRDefault="009B2C24">
      <w:pPr>
        <w:rPr>
          <w:iCs/>
          <w:color w:val="000000"/>
          <w:sz w:val="18"/>
        </w:rPr>
      </w:pPr>
      <w:r>
        <w:rPr>
          <w:noProof/>
        </w:rPr>
        <w:pict>
          <v:shape id="Text Box 47" o:spid="_x0000_s1035" type="#_x0000_t202" style="position:absolute;margin-left:-9pt;margin-top:7.9pt;width:108pt;height:33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">
            <v:textbox style="mso-next-textbox:#Text Box 47">
              <w:txbxContent>
                <w:p w:rsidR="009B2C24" w:rsidRPr="002565D1" w:rsidRDefault="009B2C24" w:rsidP="004D59F8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 Kevin Witkos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8</w:t>
      </w:r>
      <w:r w:rsidRPr="001B41C6">
        <w:rPr>
          <w:rFonts w:ascii="Arial" w:hAnsi="Arial" w:cs="Arial"/>
          <w:color w:val="000000"/>
          <w:sz w:val="18"/>
          <w:vertAlign w:val="superscript"/>
        </w:rPr>
        <w:t>th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>District</w:t>
      </w:r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  <w:szCs w:val="18"/>
              <w:shd w:val="clear" w:color="auto" w:fill="FFFFFF"/>
            </w:rPr>
            <w:t>Avon</w:t>
          </w:r>
        </w:smartTag>
      </w:smartTag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>Barkhamsted,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Legislative Office Bldg., Rm 3400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  <w:szCs w:val="18"/>
              <w:shd w:val="clear" w:color="auto" w:fill="FFFFFF"/>
            </w:rPr>
            <w:t>Canton</w:t>
          </w:r>
        </w:smartTag>
      </w:smartTag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Colebrook,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Granby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Stat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D47CCE">
          <w:rPr>
            <w:rFonts w:ascii="Arial" w:hAnsi="Arial" w:cs="Arial"/>
            <w:color w:val="000000"/>
            <w:sz w:val="18"/>
          </w:rPr>
          <w:t>06106</w:t>
        </w:r>
      </w:smartTag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>Hartland,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Harwinton, New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Hartford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</w:p>
    <w:p w:rsidR="009B2C24" w:rsidRPr="00D47CCE" w:rsidRDefault="009B2C24">
      <w:pPr>
        <w:rPr>
          <w:iCs/>
          <w:color w:val="000000"/>
          <w:sz w:val="18"/>
        </w:rPr>
      </w:pP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Capitol: 860-240-8800   </w:t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  <w:szCs w:val="18"/>
              <w:shd w:val="clear" w:color="auto" w:fill="FFFFFF"/>
            </w:rPr>
            <w:t>Norfolk</w:t>
          </w:r>
        </w:smartTag>
      </w:smartTag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  <w:szCs w:val="18"/>
              <w:shd w:val="clear" w:color="auto" w:fill="FFFFFF"/>
            </w:rPr>
            <w:t>Simsbury</w:t>
          </w:r>
        </w:smartTag>
      </w:smartTag>
      <w:r w:rsidRPr="00D47CC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&amp;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Torrington</w:t>
            </w:r>
          </w:smartTag>
        </w:smartTag>
      </w:smartTag>
    </w:p>
    <w:p w:rsidR="009B2C24" w:rsidRDefault="009B2C24" w:rsidP="00691718">
      <w:pPr>
        <w:rPr>
          <w:iCs/>
          <w:color w:val="000000"/>
          <w:sz w:val="18"/>
        </w:rPr>
      </w:pP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0" w:history="1">
        <w:r w:rsidRPr="00D47CCE">
          <w:rPr>
            <w:rStyle w:val="Hyperlink"/>
            <w:rFonts w:ascii="Arial" w:hAnsi="Arial" w:cs="Arial"/>
            <w:sz w:val="18"/>
          </w:rPr>
          <w:t>Kevin.Witkos@cga.ct.gov</w:t>
        </w:r>
      </w:hyperlink>
      <w:r w:rsidRPr="00D47CCE">
        <w:rPr>
          <w:iCs/>
          <w:color w:val="000000"/>
          <w:sz w:val="18"/>
        </w:rPr>
        <w:tab/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 xml:space="preserve">  </w:t>
      </w:r>
      <w:r w:rsidRPr="00D47CCE">
        <w:rPr>
          <w:iCs/>
          <w:color w:val="000000"/>
          <w:sz w:val="18"/>
        </w:rPr>
        <w:t xml:space="preserve">        </w:t>
      </w:r>
      <w:r>
        <w:rPr>
          <w:noProof/>
        </w:rPr>
        <w:pict>
          <v:shape id="Text Box 43" o:spid="_x0000_s1036" type="#_x0000_t202" style="position:absolute;margin-left:486pt;margin-top:7.3pt;width:261pt;height:36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" stroked="f">
            <v:textbox style="mso-next-textbox:#Text Box 43">
              <w:txbxContent>
                <w:p w:rsidR="009B2C24" w:rsidRPr="00314DF2" w:rsidRDefault="009B2C24" w:rsidP="005D5555">
                  <w:pPr>
                    <w:rPr>
                      <w:rFonts w:ascii="Arial" w:hAnsi="Arial"/>
                      <w:b/>
                      <w:sz w:val="16"/>
                    </w:rPr>
                  </w:pPr>
                  <w:r w:rsidRPr="00314DF2">
                    <w:rPr>
                      <w:rFonts w:ascii="Arial" w:hAnsi="Arial"/>
                      <w:b/>
                      <w:sz w:val="16"/>
                    </w:rPr>
                    <w:t>Senate Minority Whip</w:t>
                  </w:r>
                </w:p>
                <w:p w:rsidR="009B2C24" w:rsidRPr="00314DF2" w:rsidRDefault="009B2C24" w:rsidP="005D5555">
                  <w:pPr>
                    <w:rPr>
                      <w:rFonts w:ascii="Arial" w:hAnsi="Arial"/>
                      <w:sz w:val="16"/>
                    </w:rPr>
                  </w:pPr>
                  <w:r w:rsidRPr="00314DF2">
                    <w:rPr>
                      <w:rFonts w:ascii="Arial" w:hAnsi="Arial"/>
                      <w:sz w:val="16"/>
                    </w:rPr>
                    <w:t>Ranking Member: Planning &amp; Development</w:t>
                  </w:r>
                </w:p>
                <w:p w:rsidR="009B2C24" w:rsidRPr="00314DF2" w:rsidRDefault="009B2C24">
                  <w:pPr>
                    <w:rPr>
                      <w:rFonts w:ascii="Arial" w:hAnsi="Arial"/>
                      <w:sz w:val="16"/>
                    </w:rPr>
                  </w:pPr>
                  <w:r w:rsidRPr="00314DF2">
                    <w:rPr>
                      <w:rFonts w:ascii="Arial" w:hAnsi="Arial"/>
                      <w:sz w:val="16"/>
                    </w:rPr>
                    <w:t>Member: Judiciary; Public Safety &amp; Security</w:t>
                  </w:r>
                </w:p>
              </w:txbxContent>
            </v:textbox>
          </v:shape>
        </w:pict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48" o:spid="_x0000_s1037" type="#_x0000_t202" style="position:absolute;margin-left:-9pt;margin-top:8.8pt;width:108pt;height:36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">
            <v:textbox style="mso-next-textbox:#Text Box 48">
              <w:txbxContent>
                <w:p w:rsidR="009B2C24" w:rsidRDefault="009B2C24" w:rsidP="004D59F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Sen. Dan Champagne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35</w:t>
      </w:r>
      <w:r w:rsidRPr="00D47CCE">
        <w:rPr>
          <w:rFonts w:ascii="Arial" w:hAnsi="Arial" w:cs="Arial"/>
          <w:color w:val="000000"/>
          <w:sz w:val="18"/>
          <w:vertAlign w:val="superscript"/>
        </w:rPr>
        <w:t>th</w:t>
      </w:r>
      <w:r w:rsidRPr="00D47CCE">
        <w:rPr>
          <w:rFonts w:ascii="Arial" w:hAnsi="Arial" w:cs="Arial"/>
          <w:color w:val="000000"/>
          <w:sz w:val="18"/>
        </w:rPr>
        <w:t xml:space="preserve"> District Ashford, Chaplin,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Union</w:t>
          </w:r>
        </w:smartTag>
      </w:smartTag>
    </w:p>
    <w:p w:rsidR="009B2C24" w:rsidRPr="00D47CCE" w:rsidRDefault="009B2C24" w:rsidP="00314DF2">
      <w:pPr>
        <w:ind w:left="1440" w:firstLine="72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 xml:space="preserve">Legislative Office Bldg., Rm 3400 </w:t>
      </w:r>
      <w:r>
        <w:rPr>
          <w:rFonts w:ascii="Arial" w:hAnsi="Arial" w:cs="Arial"/>
          <w:color w:val="000000"/>
          <w:sz w:val="18"/>
        </w:rPr>
        <w:t>&amp;</w:t>
      </w:r>
      <w:r w:rsidRPr="00D47CCE">
        <w:rPr>
          <w:rFonts w:ascii="Arial" w:hAnsi="Arial" w:cs="Arial"/>
          <w:color w:val="000000"/>
          <w:sz w:val="18"/>
        </w:rPr>
        <w:t xml:space="preserve"> 2705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lac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Coventry</w:t>
          </w:r>
        </w:smartTag>
      </w:smartTag>
      <w:r w:rsidRPr="00D47CCE">
        <w:rPr>
          <w:rFonts w:ascii="Arial" w:hAnsi="Arial" w:cs="Arial"/>
          <w:color w:val="000000"/>
          <w:sz w:val="18"/>
        </w:rPr>
        <w:t>,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 xml:space="preserve">Eastford, Ellington, </w:t>
      </w:r>
    </w:p>
    <w:p w:rsidR="009B2C24" w:rsidRPr="00D47CCE" w:rsidRDefault="009B2C24" w:rsidP="00314DF2">
      <w:pPr>
        <w:ind w:left="1440" w:firstLine="72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Stat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D47CCE">
          <w:rPr>
            <w:rFonts w:ascii="Arial" w:hAnsi="Arial" w:cs="Arial"/>
            <w:color w:val="000000"/>
            <w:sz w:val="18"/>
          </w:rPr>
          <w:t>06106</w:t>
        </w:r>
      </w:smartTag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Hampton</w:t>
          </w:r>
        </w:smartTag>
      </w:smartTag>
      <w:r w:rsidRPr="00D47CCE">
        <w:rPr>
          <w:rFonts w:ascii="Arial" w:hAnsi="Arial" w:cs="Arial"/>
          <w:color w:val="000000"/>
          <w:sz w:val="18"/>
        </w:rPr>
        <w:t>,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 xml:space="preserve">Pomfret,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Stafford</w:t>
          </w:r>
        </w:smartTag>
      </w:smartTag>
      <w:r w:rsidRPr="00D47CCE">
        <w:rPr>
          <w:rFonts w:ascii="Arial" w:hAnsi="Arial" w:cs="Arial"/>
          <w:color w:val="000000"/>
          <w:sz w:val="18"/>
        </w:rPr>
        <w:t>, Tolland,</w:t>
      </w:r>
    </w:p>
    <w:p w:rsidR="009B2C24" w:rsidRPr="00D47CCE" w:rsidRDefault="009B2C24" w:rsidP="006F3B5B">
      <w:pPr>
        <w:ind w:left="720" w:firstLine="72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  <w:t xml:space="preserve">Capitol: 860-240-8800  </w: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Vernon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>, Willington &amp;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>Woodstock</w:t>
      </w:r>
    </w:p>
    <w:p w:rsidR="009B2C24" w:rsidRPr="00314DF2" w:rsidRDefault="009B2C24" w:rsidP="00314DF2">
      <w:pPr>
        <w:ind w:left="720" w:firstLine="720"/>
        <w:rPr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color w:val="000000"/>
          <w:sz w:val="18"/>
        </w:rPr>
        <w:tab/>
      </w:r>
      <w:hyperlink r:id="rId11" w:history="1">
        <w:r>
          <w:rPr>
            <w:rStyle w:val="Hyperlink"/>
            <w:rFonts w:ascii="Arial" w:hAnsi="Arial" w:cs="Arial"/>
            <w:sz w:val="18"/>
          </w:rPr>
          <w:t>Dan.champagne@cga.ct.gov</w:t>
        </w:r>
      </w:hyperlink>
    </w:p>
    <w:p w:rsidR="009B2C24" w:rsidRPr="00D47CCE" w:rsidRDefault="009B2C24" w:rsidP="00401236">
      <w:pPr>
        <w:ind w:left="720" w:firstLine="720"/>
        <w:rPr>
          <w:rFonts w:ascii="Arial" w:hAnsi="Arial" w:cs="Arial"/>
          <w:color w:val="000000"/>
          <w:sz w:val="18"/>
          <w:u w:val="single"/>
        </w:rPr>
      </w:pPr>
      <w:r w:rsidRPr="00D47CCE">
        <w:rPr>
          <w:rFonts w:ascii="Arial" w:hAnsi="Arial" w:cs="Arial"/>
          <w:color w:val="000000"/>
          <w:sz w:val="18"/>
        </w:rPr>
        <w:t xml:space="preserve">       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        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Default="009B2C24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Default="009B2C24" w:rsidP="00517827">
      <w:pPr>
        <w:ind w:left="1440" w:firstLine="720"/>
        <w:rPr>
          <w:rFonts w:ascii="Arial" w:hAnsi="Arial" w:cs="Arial"/>
          <w:b/>
          <w:color w:val="000000"/>
          <w:sz w:val="18"/>
          <w:u w:val="single"/>
        </w:rPr>
      </w:pPr>
    </w:p>
    <w:p w:rsidR="009B2C24" w:rsidRPr="00D47CCE" w:rsidRDefault="009B2C24" w:rsidP="00517827">
      <w:pPr>
        <w:ind w:left="1440" w:firstLine="720"/>
        <w:rPr>
          <w:rFonts w:ascii="Arial" w:hAnsi="Arial" w:cs="Arial"/>
          <w:b/>
          <w:color w:val="000000"/>
          <w:sz w:val="18"/>
          <w:u w:val="single"/>
        </w:rPr>
      </w:pPr>
      <w:r w:rsidRPr="00D47CCE">
        <w:rPr>
          <w:rFonts w:ascii="Arial" w:hAnsi="Arial" w:cs="Arial"/>
          <w:b/>
          <w:color w:val="000000"/>
          <w:sz w:val="18"/>
          <w:u w:val="single"/>
        </w:rPr>
        <w:t>Representatives</w:t>
      </w:r>
    </w:p>
    <w:p w:rsidR="009B2C24" w:rsidRPr="00D47CCE" w:rsidRDefault="009B2C24">
      <w:pPr>
        <w:ind w:left="720" w:hanging="720"/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2" o:spid="_x0000_s1038" type="#_x0000_t202" style="position:absolute;left:0;text-align:left;margin-left:486pt;margin-top:6.3pt;width:279pt;height:3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" stroked="f">
            <v:textbox style="mso-next-textbox:#Text Box 2">
              <w:txbxContent>
                <w:p w:rsidR="009B2C24" w:rsidRPr="0042102E" w:rsidRDefault="009B2C24" w:rsidP="00A33E79">
                  <w:pPr>
                    <w:ind w:left="720" w:hanging="720"/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 w:rsidRPr="0042102E">
                    <w:rPr>
                      <w:rFonts w:ascii="Arial" w:hAnsi="Arial"/>
                      <w:iCs/>
                      <w:color w:val="000000"/>
                      <w:sz w:val="16"/>
                    </w:rPr>
                    <w:t>Vice-Chair: General Law</w:t>
                  </w:r>
                </w:p>
                <w:p w:rsidR="009B2C24" w:rsidRPr="0042102E" w:rsidRDefault="009B2C24" w:rsidP="00E1332E">
                  <w:pPr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 w:rsidRPr="0042102E">
                    <w:rPr>
                      <w:rFonts w:ascii="Arial" w:hAnsi="Arial"/>
                      <w:iCs/>
                      <w:color w:val="000000"/>
                      <w:sz w:val="16"/>
                    </w:rPr>
                    <w:t xml:space="preserve">Member: Appropriations &amp; </w:t>
                  </w:r>
                  <w:r w:rsidRPr="0042102E">
                    <w:rPr>
                      <w:rFonts w:ascii="Arial" w:hAnsi="Arial"/>
                      <w:sz w:val="16"/>
                      <w:szCs w:val="18"/>
                    </w:rPr>
                    <w:t>Education</w:t>
                  </w:r>
                  <w:r w:rsidRPr="0042102E">
                    <w:rPr>
                      <w:rFonts w:ascii="Arial" w:hAnsi="Arial"/>
                      <w:iCs/>
                      <w:color w:val="000000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9B2C24" w:rsidRPr="00D47CCE" w:rsidRDefault="009B2C24">
      <w:pPr>
        <w:ind w:left="720" w:hanging="720"/>
        <w:rPr>
          <w:rFonts w:ascii="Arial" w:hAnsi="Arial" w:cs="Arial"/>
          <w:color w:val="000000"/>
          <w:sz w:val="2"/>
        </w:rPr>
      </w:pPr>
    </w:p>
    <w:p w:rsidR="009B2C24" w:rsidRPr="00D47CCE" w:rsidRDefault="009B2C24">
      <w:pPr>
        <w:ind w:left="720" w:hanging="720"/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49" o:spid="_x0000_s1039" type="#_x0000_t202" style="position:absolute;left:0;text-align:left;margin-left:-9pt;margin-top:3.8pt;width:108pt;height:36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">
            <v:textbox>
              <w:txbxContent>
                <w:p w:rsidR="009B2C24" w:rsidRDefault="009B2C24" w:rsidP="004D59F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b/>
          <w:bCs/>
          <w:color w:val="000000"/>
          <w:sz w:val="18"/>
        </w:rPr>
        <w:t>Bobbie Gibson, Jr.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Cs/>
          <w:color w:val="000000"/>
          <w:sz w:val="18"/>
        </w:rPr>
        <w:t>Dem.</w:t>
      </w:r>
      <w:r w:rsidRPr="00D47CCE">
        <w:rPr>
          <w:rFonts w:ascii="Arial" w:hAnsi="Arial" w:cs="Arial"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15</w:t>
      </w:r>
      <w:r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Bloomfield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Legislative Office</w:t>
      </w:r>
      <w:r w:rsidRPr="00D47CCE">
        <w:rPr>
          <w:rFonts w:ascii="Arial" w:hAnsi="Arial" w:cs="Arial"/>
          <w:color w:val="000000"/>
          <w:sz w:val="18"/>
        </w:rPr>
        <w:tab/>
        <w:t>Bldg, Rm 4022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Windsor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42102E">
      <w:pPr>
        <w:ind w:left="144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ind w:left="720" w:hanging="720"/>
        <w:rPr>
          <w:rFonts w:ascii="Arial" w:hAnsi="Arial" w:cs="Arial"/>
          <w:i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Capitol: 860-240-8585 &amp; 860-240-8500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2" w:history="1">
        <w:r w:rsidRPr="00D47CCE">
          <w:rPr>
            <w:rStyle w:val="Hyperlink"/>
            <w:rFonts w:ascii="Arial" w:hAnsi="Arial" w:cs="Arial"/>
            <w:sz w:val="18"/>
            <w:szCs w:val="18"/>
          </w:rPr>
          <w:t>Bobby.Gibson@cga.ct.gov</w:t>
        </w:r>
      </w:hyperlink>
      <w:r w:rsidRPr="00D47CCE"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iCs/>
          <w:color w:val="000000"/>
          <w:sz w:val="18"/>
          <w:szCs w:val="18"/>
        </w:rPr>
        <w:t xml:space="preserve">    </w:t>
      </w:r>
      <w:r w:rsidRPr="00D47CCE">
        <w:rPr>
          <w:rFonts w:ascii="Arial" w:hAnsi="Arial" w:cs="Arial"/>
          <w:iCs/>
          <w:color w:val="000000"/>
          <w:sz w:val="18"/>
          <w:szCs w:val="18"/>
        </w:rPr>
        <w:tab/>
      </w:r>
    </w:p>
    <w:p w:rsidR="009B2C24" w:rsidRDefault="009B2C24" w:rsidP="00A115A8">
      <w:pPr>
        <w:rPr>
          <w:rFonts w:ascii="Arial" w:hAnsi="Arial" w:cs="Arial"/>
          <w:color w:val="000000"/>
          <w:sz w:val="12"/>
        </w:rPr>
      </w:pP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</w:p>
    <w:p w:rsidR="009B2C24" w:rsidRPr="00D47CCE" w:rsidRDefault="009B2C24" w:rsidP="00A115A8">
      <w:pPr>
        <w:rPr>
          <w:rFonts w:ascii="Arial" w:hAnsi="Arial" w:cs="Arial"/>
          <w:iCs/>
          <w:color w:val="000000"/>
          <w:sz w:val="14"/>
        </w:rPr>
      </w:pP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2"/>
        </w:rPr>
        <w:tab/>
      </w:r>
      <w:r w:rsidRPr="00D47CCE">
        <w:rPr>
          <w:rFonts w:ascii="Arial" w:hAnsi="Arial" w:cs="Arial"/>
          <w:color w:val="000000"/>
          <w:sz w:val="14"/>
        </w:rPr>
        <w:tab/>
      </w:r>
      <w:r w:rsidRPr="00D47CCE">
        <w:rPr>
          <w:rFonts w:ascii="Arial" w:hAnsi="Arial" w:cs="Arial"/>
          <w:color w:val="000000"/>
          <w:sz w:val="14"/>
        </w:rPr>
        <w:tab/>
      </w:r>
      <w:r w:rsidRPr="00D47CCE">
        <w:rPr>
          <w:rFonts w:ascii="Arial" w:hAnsi="Arial" w:cs="Arial"/>
          <w:color w:val="000000"/>
          <w:sz w:val="14"/>
        </w:rPr>
        <w:tab/>
      </w:r>
      <w:r w:rsidRPr="00D47CCE">
        <w:rPr>
          <w:rFonts w:ascii="Arial" w:hAnsi="Arial" w:cs="Arial"/>
          <w:color w:val="000000"/>
          <w:sz w:val="14"/>
        </w:rPr>
        <w:tab/>
      </w:r>
      <w:r w:rsidRPr="00D47CCE">
        <w:rPr>
          <w:rFonts w:ascii="Arial" w:hAnsi="Arial" w:cs="Arial"/>
          <w:iCs/>
          <w:color w:val="000000"/>
          <w:sz w:val="14"/>
        </w:rPr>
        <w:tab/>
      </w:r>
    </w:p>
    <w:p w:rsidR="009B2C24" w:rsidRPr="00D47CCE" w:rsidRDefault="009B2C24">
      <w:pPr>
        <w:rPr>
          <w:iCs/>
          <w:color w:val="000000"/>
          <w:sz w:val="18"/>
        </w:rPr>
      </w:pPr>
      <w:r>
        <w:rPr>
          <w:noProof/>
        </w:rPr>
        <w:pict>
          <v:shape id="Text Box 50" o:spid="_x0000_s1040" type="#_x0000_t202" style="position:absolute;margin-left:-9pt;margin-top:1.45pt;width:108pt;height:36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">
            <v:textbox>
              <w:txbxContent>
                <w:p w:rsidR="009B2C24" w:rsidRDefault="009B2C24" w:rsidP="004D59F8"/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486pt;margin-top:1.45pt;width:279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" stroked="f">
            <v:textbox style="mso-next-textbox:#_x0000_s1041">
              <w:txbxContent>
                <w:p w:rsidR="009B2C24" w:rsidRPr="008A4696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A4696">
                    <w:rPr>
                      <w:rFonts w:ascii="Arial" w:hAnsi="Arial"/>
                      <w:sz w:val="16"/>
                      <w:szCs w:val="18"/>
                    </w:rPr>
                    <w:t>Ra</w:t>
                  </w:r>
                  <w:r>
                    <w:rPr>
                      <w:rFonts w:ascii="Arial" w:hAnsi="Arial"/>
                      <w:sz w:val="16"/>
                      <w:szCs w:val="18"/>
                    </w:rPr>
                    <w:t>nking Member: Veterans’ Affairs</w:t>
                  </w:r>
                </w:p>
                <w:p w:rsidR="009B2C24" w:rsidRPr="008A4696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A4696">
                    <w:rPr>
                      <w:rFonts w:ascii="Arial" w:hAnsi="Arial"/>
                      <w:sz w:val="16"/>
                      <w:szCs w:val="18"/>
                    </w:rPr>
                    <w:t xml:space="preserve">Member: </w:t>
                  </w:r>
                  <w:hyperlink r:id="rId13" w:tgtFrame="_blank" w:history="1">
                    <w:r w:rsidRPr="008A4696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18"/>
                        <w:bdr w:val="none" w:sz="0" w:space="0" w:color="auto" w:frame="1"/>
                        <w:shd w:val="clear" w:color="auto" w:fill="FFFFFF"/>
                      </w:rPr>
                      <w:t>Insurance &amp; Real Estate</w:t>
                    </w:r>
                  </w:hyperlink>
                  <w:r w:rsidRPr="008A4696"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 xml:space="preserve">, </w:t>
                  </w:r>
                  <w:hyperlink r:id="rId14" w:tgtFrame="_blank" w:history="1">
                    <w:r w:rsidRPr="008A4696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18"/>
                        <w:bdr w:val="none" w:sz="0" w:space="0" w:color="auto" w:frame="1"/>
                        <w:shd w:val="clear" w:color="auto" w:fill="FFFFFF"/>
                      </w:rPr>
                      <w:t>Public Safety &amp; Security</w:t>
                    </w:r>
                  </w:hyperlink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Rep. Kurt Vail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ab/>
        <w:t>52</w:t>
      </w:r>
      <w:r w:rsidRPr="00D47CCE">
        <w:rPr>
          <w:rFonts w:ascii="Arial" w:hAnsi="Arial" w:cs="Arial"/>
          <w:color w:val="000000"/>
          <w:sz w:val="18"/>
          <w:vertAlign w:val="superscript"/>
        </w:rPr>
        <w:t xml:space="preserve">nd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>Somers</w:t>
      </w:r>
      <w:r w:rsidRPr="00D47CCE">
        <w:rPr>
          <w:rFonts w:ascii="Arial" w:hAnsi="Arial" w:cs="Arial"/>
          <w:color w:val="000000"/>
          <w:sz w:val="18"/>
        </w:rPr>
        <w:tab/>
        <w:t xml:space="preserve">             </w:t>
      </w:r>
    </w:p>
    <w:p w:rsidR="009B2C24" w:rsidRPr="00D47CCE" w:rsidRDefault="009B2C24" w:rsidP="008A4696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Legi</w:t>
      </w:r>
      <w:r w:rsidRPr="00D47CCE">
        <w:rPr>
          <w:rFonts w:ascii="Arial" w:hAnsi="Arial" w:cs="Arial"/>
          <w:color w:val="000000"/>
          <w:sz w:val="18"/>
        </w:rPr>
        <w:t>slative Office Bldg., Rm 4200 &amp; 3802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&amp;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S</w:t>
          </w:r>
          <w:r>
            <w:rPr>
              <w:rFonts w:ascii="Arial" w:hAnsi="Arial" w:cs="Arial"/>
              <w:color w:val="000000"/>
              <w:sz w:val="18"/>
            </w:rPr>
            <w:t>tafford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          </w:t>
      </w:r>
      <w:r w:rsidRPr="00D47CCE">
        <w:rPr>
          <w:iCs/>
          <w:color w:val="000000"/>
          <w:sz w:val="18"/>
        </w:rPr>
        <w:t xml:space="preserve">                              </w:t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  </w:t>
      </w:r>
      <w:r w:rsidRPr="00D47CCE">
        <w:rPr>
          <w:iCs/>
          <w:color w:val="000000"/>
          <w:sz w:val="18"/>
        </w:rPr>
        <w:t xml:space="preserve">          </w:t>
      </w:r>
    </w:p>
    <w:p w:rsidR="009B2C24" w:rsidRPr="00D47CCE" w:rsidRDefault="009B2C24" w:rsidP="008A4696">
      <w:pPr>
        <w:ind w:left="5760" w:hanging="3600"/>
      </w:pPr>
      <w:r w:rsidRPr="00D47CCE">
        <w:rPr>
          <w:rFonts w:ascii="Arial" w:hAnsi="Arial" w:cs="Arial"/>
          <w:color w:val="000000"/>
          <w:sz w:val="18"/>
        </w:rPr>
        <w:t>Capitol: 860-240-8700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5" w:history="1">
        <w:r w:rsidRPr="00D47CCE">
          <w:rPr>
            <w:rStyle w:val="Hyperlink"/>
            <w:rFonts w:ascii="Arial" w:hAnsi="Arial" w:cs="Arial"/>
            <w:sz w:val="18"/>
          </w:rPr>
          <w:t>Kurt.Vail@housegop.ct.gov</w:t>
        </w:r>
      </w:hyperlink>
    </w:p>
    <w:p w:rsidR="009B2C24" w:rsidRPr="00D47CCE" w:rsidRDefault="009B2C24" w:rsidP="00335DD8">
      <w:pPr>
        <w:rPr>
          <w:rFonts w:ascii="Arial" w:hAnsi="Arial" w:cs="Arial"/>
          <w:color w:val="000000"/>
          <w:sz w:val="18"/>
          <w:u w:val="single"/>
        </w:rPr>
      </w:pPr>
    </w:p>
    <w:p w:rsidR="009B2C24" w:rsidRDefault="009B2C24" w:rsidP="0070405E">
      <w:pPr>
        <w:rPr>
          <w:rFonts w:ascii="Arial" w:hAnsi="Arial" w:cs="Arial"/>
          <w:color w:val="000000"/>
          <w:sz w:val="18"/>
          <w:szCs w:val="18"/>
        </w:rPr>
      </w:pPr>
    </w:p>
    <w:p w:rsidR="009B2C24" w:rsidRPr="007C66F1" w:rsidRDefault="009B2C24" w:rsidP="0070405E">
      <w:pPr>
        <w:rPr>
          <w:color w:val="000000"/>
          <w:sz w:val="18"/>
        </w:rPr>
      </w:pPr>
      <w:r>
        <w:rPr>
          <w:noProof/>
        </w:rPr>
        <w:pict>
          <v:shape id="Text Box 51" o:spid="_x0000_s1042" type="#_x0000_t202" style="position:absolute;margin-left:-9pt;margin-top:2.35pt;width:108pt;height:3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">
            <v:textbox>
              <w:txbxContent>
                <w:p w:rsidR="009B2C24" w:rsidRDefault="009B2C24" w:rsidP="0070405E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86pt;margin-top:2.35pt;width:261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" stroked="f">
            <v:textbox>
              <w:txbxContent>
                <w:p w:rsidR="009B2C24" w:rsidRPr="007C66F1" w:rsidRDefault="009B2C24" w:rsidP="00A33E79">
                  <w:pPr>
                    <w:rPr>
                      <w:rFonts w:ascii="Arial" w:hAnsi="Arial"/>
                      <w:sz w:val="16"/>
                    </w:rPr>
                  </w:pPr>
                  <w:r w:rsidRPr="007C66F1"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 xml:space="preserve">Ranking Member: </w:t>
                  </w:r>
                  <w:hyperlink r:id="rId16" w:tgtFrame="_blank" w:history="1">
                    <w:r w:rsidRPr="007C66F1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18"/>
                        <w:bdr w:val="none" w:sz="0" w:space="0" w:color="auto" w:frame="1"/>
                        <w:shd w:val="clear" w:color="auto" w:fill="FFFFFF"/>
                      </w:rPr>
                      <w:t>Finance, Revenue &amp; Bonding</w:t>
                    </w:r>
                  </w:hyperlink>
                </w:p>
                <w:p w:rsidR="009B2C24" w:rsidRPr="007C66F1" w:rsidRDefault="009B2C24" w:rsidP="00A33E79">
                  <w:pPr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</w:pPr>
                  <w:r w:rsidRPr="007C66F1"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>Member:</w:t>
                  </w:r>
                  <w:r w:rsidRPr="007C66F1">
                    <w:rPr>
                      <w:rStyle w:val="apple-converted-space"/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> </w:t>
                  </w:r>
                  <w:r w:rsidRPr="007C66F1">
                    <w:rPr>
                      <w:rFonts w:ascii="Arial" w:hAnsi="Arial"/>
                      <w:sz w:val="16"/>
                      <w:szCs w:val="18"/>
                      <w:shd w:val="clear" w:color="auto" w:fill="FFFFFF"/>
                    </w:rPr>
                    <w:t>Energy &amp; Technology; Executive &amp; Legislative Nominations</w: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b/>
          <w:color w:val="000000"/>
          <w:sz w:val="18"/>
          <w:szCs w:val="18"/>
        </w:rPr>
        <w:t>Rep. Christopher Davis</w:t>
      </w:r>
      <w:r w:rsidRPr="00D47CCE"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Pr="00D47CCE">
        <w:rPr>
          <w:rFonts w:ascii="Arial" w:hAnsi="Arial" w:cs="Arial"/>
          <w:color w:val="000000"/>
          <w:sz w:val="18"/>
          <w:szCs w:val="18"/>
        </w:rPr>
        <w:t>Rep</w:t>
      </w:r>
      <w:r w:rsidRPr="00D47CCE">
        <w:rPr>
          <w:rFonts w:ascii="Arial" w:hAnsi="Arial" w:cs="Arial"/>
          <w:color w:val="000000"/>
          <w:sz w:val="18"/>
          <w:szCs w:val="18"/>
        </w:rPr>
        <w:tab/>
        <w:t>57</w:t>
      </w:r>
      <w:r w:rsidRPr="00D47CCE">
        <w:rPr>
          <w:rFonts w:ascii="Arial" w:hAnsi="Arial" w:cs="Arial"/>
          <w:color w:val="000000"/>
          <w:sz w:val="18"/>
          <w:szCs w:val="18"/>
          <w:vertAlign w:val="superscript"/>
        </w:rPr>
        <w:t>th</w:t>
      </w:r>
      <w:r w:rsidRPr="00D47CCE">
        <w:rPr>
          <w:rFonts w:ascii="Arial" w:hAnsi="Arial" w:cs="Arial"/>
          <w:color w:val="000000"/>
          <w:sz w:val="18"/>
          <w:szCs w:val="18"/>
        </w:rPr>
        <w:t xml:space="preserve"> District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  <w:szCs w:val="18"/>
            </w:rPr>
            <w:t>East Windsor</w:t>
          </w:r>
        </w:smartTag>
      </w:smartTag>
    </w:p>
    <w:p w:rsidR="009B2C24" w:rsidRPr="00D47CCE" w:rsidRDefault="009B2C24" w:rsidP="007C66F1">
      <w:pPr>
        <w:ind w:left="5040" w:hanging="2880"/>
        <w:rPr>
          <w:iCs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Legislative Office Bldg., Rm. 3703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&amp; </w:t>
      </w:r>
      <w:r w:rsidRPr="00D47CCE">
        <w:rPr>
          <w:rFonts w:ascii="Arial" w:hAnsi="Arial" w:cs="Arial"/>
          <w:color w:val="000000"/>
          <w:sz w:val="18"/>
          <w:szCs w:val="18"/>
        </w:rPr>
        <w:t>Ellington</w:t>
      </w:r>
    </w:p>
    <w:p w:rsidR="009B2C24" w:rsidRPr="00D47CCE" w:rsidRDefault="009B2C24" w:rsidP="007C66F1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 w:rsidRPr="00D47CCE">
        <w:rPr>
          <w:rFonts w:ascii="Arial" w:hAnsi="Arial" w:cs="Arial"/>
          <w:color w:val="000000"/>
          <w:sz w:val="18"/>
        </w:rPr>
        <w:tab/>
        <w:t xml:space="preserve">  </w:t>
      </w:r>
    </w:p>
    <w:p w:rsidR="009B2C24" w:rsidRPr="00D47CCE" w:rsidRDefault="009B2C24" w:rsidP="007C66F1">
      <w:pPr>
        <w:ind w:left="5040" w:hanging="288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Capitol: 860-240-8700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7" w:history="1">
        <w:r w:rsidRPr="00D47CCE">
          <w:rPr>
            <w:rStyle w:val="Hyperlink"/>
            <w:rFonts w:ascii="Arial" w:hAnsi="Arial" w:cs="Arial"/>
            <w:sz w:val="18"/>
          </w:rPr>
          <w:t>christopher.davis@housegop.ct.gov</w:t>
        </w:r>
      </w:hyperlink>
      <w:r w:rsidRPr="00D47CCE">
        <w:rPr>
          <w:rFonts w:ascii="Arial" w:hAnsi="Arial" w:cs="Arial"/>
          <w:color w:val="000000"/>
          <w:sz w:val="18"/>
        </w:rPr>
        <w:t xml:space="preserve"> </w:t>
      </w:r>
    </w:p>
    <w:p w:rsidR="009B2C24" w:rsidRPr="00D47CCE" w:rsidRDefault="009B2C24" w:rsidP="006F3B5B">
      <w:pPr>
        <w:ind w:left="5040" w:hanging="360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44" type="#_x0000_t202" style="position:absolute;margin-left:486pt;margin-top:4.6pt;width:252pt;height:27pt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" stroked="f">
            <v:textbox>
              <w:txbxContent>
                <w:p w:rsidR="009B2C24" w:rsidRPr="00441AD9" w:rsidRDefault="009B2C24" w:rsidP="0042336C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41AD9">
                    <w:rPr>
                      <w:rFonts w:ascii="Arial" w:hAnsi="Arial"/>
                      <w:sz w:val="16"/>
                      <w:szCs w:val="18"/>
                    </w:rPr>
                    <w:t>Member: Planning &amp; Development; Public Health; Regulation Review</w:t>
                  </w:r>
                </w:p>
              </w:txbxContent>
            </v:textbox>
            <w10:wrap anchorx="margin"/>
          </v:shape>
        </w:pict>
      </w:r>
    </w:p>
    <w:p w:rsidR="009B2C24" w:rsidRPr="00D47CCE" w:rsidRDefault="009B2C24" w:rsidP="00441AD9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52" o:spid="_x0000_s1045" type="#_x0000_t202" style="position:absolute;margin-left:-9pt;margin-top:3.25pt;width:108pt;height:33.6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YeKQIAAFgEAAAOAAAAZHJzL2Uyb0RvYy54bWysVNtu2zAMfR+wfxD0vtgO4r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">
            <v:textbox>
              <w:txbxContent>
                <w:p w:rsidR="009B2C24" w:rsidRDefault="009B2C24" w:rsidP="004D59F8"/>
                <w:p w:rsidR="009B2C24" w:rsidRDefault="009B2C24" w:rsidP="004D59F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Rep. Tom Arnone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Dem</w:t>
      </w:r>
      <w:r w:rsidRPr="00D47CCE">
        <w:rPr>
          <w:rFonts w:ascii="Arial" w:hAnsi="Arial" w:cs="Arial"/>
          <w:color w:val="000000"/>
          <w:sz w:val="18"/>
        </w:rPr>
        <w:tab/>
        <w:t>58</w:t>
      </w:r>
      <w:r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Enfield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Legislative Office Bldg., Rm 4000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</w:t>
      </w:r>
    </w:p>
    <w:p w:rsidR="009B2C24" w:rsidRPr="00D47CCE" w:rsidRDefault="009B2C24" w:rsidP="00441AD9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441AD9">
      <w:pPr>
        <w:ind w:left="5040" w:hanging="288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Capitol: 860-240-8585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8" w:history="1">
        <w:r w:rsidRPr="00D47CCE">
          <w:rPr>
            <w:rStyle w:val="Hyperlink"/>
            <w:rFonts w:ascii="Arial" w:hAnsi="Arial" w:cs="Arial"/>
            <w:sz w:val="18"/>
          </w:rPr>
          <w:t>Tom.Arnone@cga.ct.gov</w:t>
        </w:r>
      </w:hyperlink>
    </w:p>
    <w:p w:rsidR="009B2C24" w:rsidRPr="00D47CCE" w:rsidRDefault="009B2C24">
      <w:pPr>
        <w:ind w:left="5040" w:hanging="3600"/>
        <w:rPr>
          <w:rFonts w:ascii="Arial" w:hAnsi="Arial" w:cs="Arial"/>
          <w:color w:val="000000"/>
          <w:sz w:val="2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tabs>
          <w:tab w:val="left" w:pos="2040"/>
        </w:tabs>
        <w:ind w:firstLine="720"/>
        <w:rPr>
          <w:rFonts w:ascii="Arial" w:hAnsi="Arial" w:cs="Arial"/>
          <w:color w:val="000000"/>
        </w:rPr>
      </w:pPr>
      <w:r w:rsidRPr="00D47CCE">
        <w:rPr>
          <w:rFonts w:ascii="Arial" w:hAnsi="Arial" w:cs="Arial"/>
          <w:color w:val="000000"/>
          <w:sz w:val="10"/>
        </w:rPr>
        <w:tab/>
      </w:r>
    </w:p>
    <w:p w:rsidR="009B2C24" w:rsidRPr="00D47CCE" w:rsidRDefault="009B2C24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 id="Text Box 53" o:spid="_x0000_s1046" type="#_x0000_t202" style="position:absolute;margin-left:-9pt;margin-top:.9pt;width:109.5pt;height:3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">
            <v:textbox>
              <w:txbxContent>
                <w:p w:rsidR="009B2C24" w:rsidRDefault="009B2C24" w:rsidP="00781DB0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486pt;margin-top:.9pt;width:270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" stroked="f">
            <v:textbox style="mso-next-textbox:#_x0000_s1047">
              <w:txbxContent>
                <w:p w:rsidR="009B2C24" w:rsidRPr="00D95F1F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D95F1F">
                    <w:rPr>
                      <w:rFonts w:ascii="Arial" w:hAnsi="Arial"/>
                      <w:sz w:val="16"/>
                      <w:szCs w:val="18"/>
                    </w:rPr>
                    <w:t>Ranking Member: Higher Education</w:t>
                  </w:r>
                  <w:r>
                    <w:rPr>
                      <w:rFonts w:ascii="Arial" w:hAnsi="Arial"/>
                      <w:sz w:val="16"/>
                      <w:szCs w:val="18"/>
                    </w:rPr>
                    <w:t xml:space="preserve"> &amp; Employment Advancement</w:t>
                  </w:r>
                </w:p>
                <w:p w:rsidR="009B2C24" w:rsidRPr="00D95F1F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D95F1F">
                    <w:rPr>
                      <w:rFonts w:ascii="Arial" w:hAnsi="Arial"/>
                      <w:sz w:val="16"/>
                      <w:szCs w:val="18"/>
                    </w:rPr>
                    <w:t>Member: Appropriations; Public Safety &amp; Security</w: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Rep. Carol Hall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ab/>
        <w:t>59</w:t>
      </w:r>
      <w:r w:rsidRPr="00D47CCE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D47CCE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Enfield</w:t>
          </w:r>
        </w:smartTag>
      </w:smartTag>
      <w:r w:rsidRPr="00D47CCE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East Windsor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95F1F" w:rsidRDefault="009B2C24" w:rsidP="00D95F1F">
      <w:pPr>
        <w:rPr>
          <w:rFonts w:ascii="Arial" w:hAnsi="Arial" w:cs="Arial"/>
          <w:iCs/>
          <w:color w:val="000000"/>
          <w:sz w:val="16"/>
          <w:szCs w:val="16"/>
        </w:rPr>
      </w:pP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Legislative Office Bldg., Rm 4200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</w:p>
    <w:p w:rsidR="009B2C24" w:rsidRPr="00D47CCE" w:rsidRDefault="009B2C24" w:rsidP="00D95F1F">
      <w:pPr>
        <w:ind w:left="5040" w:hanging="2880"/>
        <w:rPr>
          <w:iCs/>
          <w:color w:val="000000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                   </w:t>
      </w:r>
    </w:p>
    <w:p w:rsidR="009B2C24" w:rsidRPr="00A76EF2" w:rsidRDefault="009B2C24" w:rsidP="00A76EF2">
      <w:pPr>
        <w:ind w:left="5040" w:hanging="2880"/>
      </w:pPr>
      <w:r w:rsidRPr="00D47CCE">
        <w:rPr>
          <w:rFonts w:ascii="Arial" w:hAnsi="Arial" w:cs="Arial"/>
          <w:color w:val="000000"/>
          <w:sz w:val="18"/>
        </w:rPr>
        <w:t>Capitol: 860-240-8585 &amp; 860-240-8700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hyperlink r:id="rId19" w:history="1">
        <w:r w:rsidRPr="00D47CCE">
          <w:rPr>
            <w:rStyle w:val="Hyperlink"/>
            <w:rFonts w:ascii="Arial" w:hAnsi="Arial" w:cs="Arial"/>
            <w:sz w:val="18"/>
          </w:rPr>
          <w:t>Carol.Hall@housegop.ct.gov</w:t>
        </w:r>
      </w:hyperlink>
    </w:p>
    <w:p w:rsidR="009B2C24" w:rsidRPr="00D47CCE" w:rsidRDefault="009B2C24">
      <w:pPr>
        <w:rPr>
          <w:rFonts w:ascii="Arial" w:hAnsi="Arial" w:cs="Arial"/>
          <w:color w:val="000000"/>
          <w:sz w:val="14"/>
          <w:u w:val="single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675AF1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48" type="#_x0000_t202" style="position:absolute;margin-left:486pt;margin-top:5.5pt;width:270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" stroked="f">
            <v:textbox>
              <w:txbxContent>
                <w:p w:rsidR="009B2C24" w:rsidRPr="00A76EF2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76EF2">
                    <w:rPr>
                      <w:rFonts w:ascii="Arial" w:hAnsi="Arial"/>
                      <w:sz w:val="16"/>
                      <w:szCs w:val="18"/>
                    </w:rPr>
                    <w:t>Member: Aging; Commerce; Transportation</w:t>
                  </w:r>
                </w:p>
              </w:txbxContent>
            </v:textbox>
          </v:shape>
        </w:pict>
      </w:r>
    </w:p>
    <w:p w:rsidR="009B2C24" w:rsidRPr="00D47CCE" w:rsidRDefault="009B2C24" w:rsidP="00675AF1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54" o:spid="_x0000_s1049" type="#_x0000_t202" style="position:absolute;margin-left:-9pt;margin-top:4.15pt;width:108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">
            <v:textbox>
              <w:txbxContent>
                <w:p w:rsidR="009B2C24" w:rsidRDefault="009B2C24" w:rsidP="005C4FE7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>Rep. Jane Garibay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Dem.</w:t>
      </w:r>
      <w:r w:rsidRPr="00D47CCE">
        <w:rPr>
          <w:rFonts w:ascii="Arial" w:hAnsi="Arial" w:cs="Arial"/>
          <w:color w:val="000000"/>
          <w:sz w:val="18"/>
        </w:rPr>
        <w:tab/>
        <w:t>60</w:t>
      </w:r>
      <w:r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 xml:space="preserve">Windsor,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W</w:t>
            </w:r>
            <w:bookmarkStart w:id="0" w:name="_GoBack"/>
            <w:bookmarkEnd w:id="0"/>
            <w:r w:rsidRPr="00D47CCE">
              <w:rPr>
                <w:rFonts w:ascii="Arial" w:hAnsi="Arial" w:cs="Arial"/>
                <w:color w:val="000000"/>
                <w:sz w:val="18"/>
              </w:rPr>
              <w:t>indsor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 xml:space="preserve"> Locks    </w:t>
      </w:r>
    </w:p>
    <w:p w:rsidR="009B2C24" w:rsidRPr="00D47CCE" w:rsidRDefault="009B2C24" w:rsidP="00A76EF2">
      <w:pPr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 xml:space="preserve">            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Legislative Office Bldg., Rm 4000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A76EF2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iCs/>
          <w:color w:val="000000"/>
          <w:sz w:val="18"/>
        </w:rPr>
        <w:t xml:space="preserve"> </w:t>
      </w:r>
    </w:p>
    <w:p w:rsidR="009B2C24" w:rsidRPr="00D47CCE" w:rsidRDefault="009B2C24" w:rsidP="00A76EF2">
      <w:pPr>
        <w:ind w:left="5040" w:hanging="288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color w:val="000000"/>
          <w:sz w:val="18"/>
        </w:rPr>
        <w:t>Capitol: 860-240-8585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20" w:history="1">
        <w:r w:rsidRPr="00D47CCE">
          <w:rPr>
            <w:rStyle w:val="Hyperlink"/>
            <w:rFonts w:ascii="Arial" w:hAnsi="Arial" w:cs="Arial"/>
            <w:sz w:val="18"/>
          </w:rPr>
          <w:t>Jane.Garibay@cga.ct.gov</w:t>
        </w:r>
      </w:hyperlink>
    </w:p>
    <w:p w:rsidR="009B2C24" w:rsidRPr="00D47CCE" w:rsidRDefault="009B2C24">
      <w:pPr>
        <w:ind w:firstLine="720"/>
        <w:rPr>
          <w:rFonts w:ascii="Arial" w:hAnsi="Arial" w:cs="Arial"/>
          <w:color w:val="000000"/>
          <w:sz w:val="18"/>
          <w:szCs w:val="18"/>
          <w:u w:val="single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rPr>
          <w:rFonts w:ascii="Arial" w:hAnsi="Arial" w:cs="Arial"/>
          <w:color w:val="000000"/>
          <w:sz w:val="14"/>
        </w:rPr>
      </w:pPr>
      <w:r>
        <w:rPr>
          <w:noProof/>
        </w:rPr>
        <w:pict>
          <v:shape id="_x0000_s1050" type="#_x0000_t202" style="position:absolute;margin-left:486pt;margin-top:6.4pt;width:270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" stroked="f">
            <v:textbox>
              <w:txbxContent>
                <w:p w:rsidR="009B2C24" w:rsidRPr="004E0F06" w:rsidRDefault="009B2C24">
                  <w:pPr>
                    <w:rPr>
                      <w:rFonts w:ascii="Arial" w:hAnsi="Arial"/>
                      <w:color w:val="000000"/>
                      <w:sz w:val="16"/>
                      <w:szCs w:val="18"/>
                    </w:rPr>
                  </w:pPr>
                  <w:r w:rsidRPr="004E0F06">
                    <w:rPr>
                      <w:rFonts w:ascii="Arial" w:hAnsi="Arial"/>
                      <w:color w:val="000000"/>
                      <w:sz w:val="16"/>
                      <w:szCs w:val="18"/>
                    </w:rPr>
                    <w:t>Ranking Member: Planning &amp; Development</w:t>
                  </w:r>
                </w:p>
                <w:p w:rsidR="009B2C24" w:rsidRPr="004E0F06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4E0F06">
                    <w:rPr>
                      <w:rFonts w:ascii="Arial" w:hAnsi="Arial"/>
                      <w:color w:val="000000"/>
                      <w:sz w:val="16"/>
                      <w:szCs w:val="18"/>
                    </w:rPr>
                    <w:t>Member: Appropriations &amp; Transportation</w:t>
                  </w:r>
                </w:p>
              </w:txbxContent>
            </v:textbox>
          </v:shape>
        </w:pict>
      </w:r>
    </w:p>
    <w:p w:rsidR="009B2C24" w:rsidRPr="00D47CCE" w:rsidRDefault="009B2C24">
      <w:pPr>
        <w:rPr>
          <w:iCs/>
          <w:color w:val="000000"/>
          <w:sz w:val="18"/>
        </w:rPr>
      </w:pPr>
      <w:r>
        <w:rPr>
          <w:noProof/>
        </w:rPr>
        <w:pict>
          <v:shape id="Text Box 55" o:spid="_x0000_s1051" type="#_x0000_t202" style="position:absolute;margin-left:-9pt;margin-top:7.35pt;width:108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">
            <v:textbox>
              <w:txbxContent>
                <w:p w:rsidR="009B2C24" w:rsidRDefault="009B2C24" w:rsidP="005C4FE7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 xml:space="preserve">Rep. Tami Zawistowski  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Rep.</w:t>
      </w:r>
      <w:r w:rsidRPr="00D47CCE">
        <w:rPr>
          <w:rFonts w:ascii="Arial" w:hAnsi="Arial" w:cs="Arial"/>
          <w:color w:val="000000"/>
          <w:sz w:val="18"/>
        </w:rPr>
        <w:tab/>
        <w:t>61</w:t>
      </w:r>
      <w:r w:rsidRPr="00D47CCE">
        <w:rPr>
          <w:rFonts w:ascii="Arial" w:hAnsi="Arial" w:cs="Arial"/>
          <w:color w:val="000000"/>
          <w:sz w:val="18"/>
          <w:vertAlign w:val="superscript"/>
        </w:rPr>
        <w:t xml:space="preserve">st  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smartTag w:uri="urn:schemas-microsoft-com:office:smarttags" w:element="place">
          <w:r w:rsidRPr="00D47CCE">
            <w:rPr>
              <w:rFonts w:ascii="Arial" w:hAnsi="Arial" w:cs="Arial"/>
              <w:color w:val="000000"/>
              <w:sz w:val="18"/>
            </w:rPr>
            <w:t>East Granby</w:t>
          </w:r>
        </w:smartTag>
      </w:smartTag>
      <w:r>
        <w:rPr>
          <w:rFonts w:ascii="Arial" w:hAnsi="Arial" w:cs="Arial"/>
          <w:color w:val="000000"/>
          <w:sz w:val="18"/>
        </w:rPr>
        <w:t xml:space="preserve">, </w:t>
      </w:r>
      <w:r w:rsidRPr="00D47CCE">
        <w:rPr>
          <w:rFonts w:ascii="Arial" w:hAnsi="Arial" w:cs="Arial"/>
          <w:color w:val="000000"/>
          <w:sz w:val="18"/>
        </w:rPr>
        <w:t>Suffield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ind w:firstLine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Legislative Office Bldg., Rm 2105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&amp;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Windsor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ind w:firstLine="720"/>
        <w:rPr>
          <w:rFonts w:ascii="Arial" w:hAnsi="Arial" w:cs="Arial"/>
          <w:color w:val="000000"/>
          <w:sz w:val="18"/>
        </w:rPr>
      </w:pP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iCs/>
                <w:color w:val="000000"/>
                <w:sz w:val="18"/>
              </w:rPr>
              <w:t>H</w:t>
            </w:r>
            <w:r w:rsidRPr="00D47CCE">
              <w:rPr>
                <w:rFonts w:ascii="Arial" w:hAnsi="Arial" w:cs="Arial"/>
                <w:color w:val="000000"/>
                <w:sz w:val="18"/>
              </w:rPr>
              <w:t>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</w:p>
    <w:p w:rsidR="009B2C24" w:rsidRPr="00D47CCE" w:rsidRDefault="009B2C24" w:rsidP="00801222">
      <w:pPr>
        <w:ind w:left="5040" w:hanging="2880"/>
        <w:rPr>
          <w:rFonts w:ascii="Arial" w:hAnsi="Arial" w:cs="Arial"/>
          <w:color w:val="000000"/>
          <w:sz w:val="18"/>
          <w:szCs w:val="18"/>
          <w:u w:val="single"/>
        </w:rPr>
      </w:pPr>
      <w:r w:rsidRPr="00D47CCE">
        <w:rPr>
          <w:rFonts w:ascii="Arial" w:hAnsi="Arial" w:cs="Arial"/>
          <w:color w:val="000000"/>
          <w:sz w:val="18"/>
        </w:rPr>
        <w:t xml:space="preserve">Capitol: </w:t>
      </w:r>
      <w:r>
        <w:rPr>
          <w:rFonts w:ascii="Arial" w:hAnsi="Arial" w:cs="Arial"/>
          <w:color w:val="000000"/>
          <w:sz w:val="18"/>
        </w:rPr>
        <w:t>860-240-8700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21" w:history="1">
        <w:r w:rsidRPr="00D47CCE">
          <w:rPr>
            <w:rStyle w:val="Hyperlink"/>
            <w:rFonts w:ascii="Arial" w:hAnsi="Arial" w:cs="Arial"/>
            <w:sz w:val="18"/>
            <w:szCs w:val="18"/>
          </w:rPr>
          <w:t>Tami.Zawistowski@housegop.ct.gov</w:t>
        </w:r>
      </w:hyperlink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</w:p>
    <w:p w:rsidR="009B2C24" w:rsidRPr="00D47CCE" w:rsidRDefault="009B2C24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52" type="#_x0000_t202" style="position:absolute;margin-left:486pt;margin-top:9.6pt;width:261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" stroked="f">
            <v:textbox style="mso-next-textbox:#_x0000_s1052">
              <w:txbxContent>
                <w:p w:rsidR="009B2C24" w:rsidRPr="008E449C" w:rsidRDefault="009B2C24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8E449C">
                    <w:rPr>
                      <w:rFonts w:ascii="Arial" w:hAnsi="Arial"/>
                      <w:b/>
                      <w:sz w:val="16"/>
                      <w:szCs w:val="18"/>
                    </w:rPr>
                    <w:t>As</w:t>
                  </w:r>
                  <w:r>
                    <w:rPr>
                      <w:rFonts w:ascii="Arial" w:hAnsi="Arial"/>
                      <w:b/>
                      <w:sz w:val="16"/>
                      <w:szCs w:val="18"/>
                    </w:rPr>
                    <w:t>sistant House Republican Leader</w:t>
                  </w:r>
                </w:p>
                <w:p w:rsidR="009B2C24" w:rsidRPr="008E449C" w:rsidRDefault="009B2C24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8E449C">
                    <w:rPr>
                      <w:rFonts w:ascii="Arial" w:hAnsi="Arial"/>
                      <w:sz w:val="16"/>
                      <w:szCs w:val="18"/>
                    </w:rPr>
                    <w:t>Member: Appropriations; Banking; Education</w:t>
                  </w:r>
                </w:p>
              </w:txbxContent>
            </v:textbox>
          </v:shape>
        </w:pict>
      </w:r>
    </w:p>
    <w:p w:rsidR="009B2C24" w:rsidRPr="00D47CCE" w:rsidRDefault="009B2C24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 id="Text Box 56" o:spid="_x0000_s1053" type="#_x0000_t202" style="position:absolute;margin-left:-9pt;margin-top:8.25pt;width:108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">
            <v:textbox>
              <w:txbxContent>
                <w:p w:rsidR="009B2C24" w:rsidRDefault="009B2C24" w:rsidP="005C4FE7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 xml:space="preserve">Rep. Bill Simanski  </w:t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  <w:t>`</w:t>
      </w:r>
      <w:r w:rsidRPr="00D47CCE">
        <w:rPr>
          <w:rFonts w:ascii="Arial" w:hAnsi="Arial" w:cs="Arial"/>
          <w:color w:val="000000"/>
          <w:sz w:val="18"/>
        </w:rPr>
        <w:tab/>
        <w:t>Rep.</w:t>
      </w:r>
      <w:r w:rsidRPr="00D47CCE">
        <w:rPr>
          <w:rFonts w:ascii="Arial" w:hAnsi="Arial" w:cs="Arial"/>
          <w:color w:val="000000"/>
          <w:sz w:val="18"/>
        </w:rPr>
        <w:tab/>
        <w:t>63</w:t>
      </w:r>
      <w:r w:rsidRPr="00D47CCE">
        <w:rPr>
          <w:rFonts w:ascii="Arial" w:hAnsi="Arial" w:cs="Arial"/>
          <w:color w:val="000000"/>
          <w:sz w:val="18"/>
          <w:vertAlign w:val="superscript"/>
        </w:rPr>
        <w:t xml:space="preserve">rd </w:t>
      </w:r>
      <w:r w:rsidRPr="00D47CCE">
        <w:rPr>
          <w:rFonts w:ascii="Arial" w:hAnsi="Arial" w:cs="Arial"/>
          <w:color w:val="000000"/>
          <w:sz w:val="18"/>
        </w:rPr>
        <w:t>District East Granby</w:t>
      </w:r>
      <w:r>
        <w:rPr>
          <w:rFonts w:ascii="Arial" w:hAnsi="Arial" w:cs="Arial"/>
          <w:color w:val="000000"/>
          <w:sz w:val="18"/>
        </w:rPr>
        <w:t xml:space="preserve"> &amp; </w:t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>
              <w:rPr>
                <w:rFonts w:ascii="Arial" w:hAnsi="Arial" w:cs="Arial"/>
                <w:color w:val="000000"/>
                <w:sz w:val="18"/>
              </w:rPr>
              <w:t>Granby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rPr>
          <w:iCs/>
          <w:color w:val="000000"/>
          <w:sz w:val="18"/>
        </w:rPr>
      </w:pP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Legislative Office Bldg., Rm 2404</w:t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8E449C">
      <w:pPr>
        <w:rPr>
          <w:rFonts w:ascii="Arial" w:hAnsi="Arial" w:cs="Arial"/>
          <w:color w:val="000000"/>
          <w:sz w:val="18"/>
        </w:rPr>
      </w:pP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r w:rsidRPr="00D47CCE">
        <w:rPr>
          <w:iCs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lace">
          <w:smartTag w:uri="urn:schemas-microsoft-com:office:smarttags" w:element="City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smartTag w:uri="urn:schemas-microsoft-com:office:smarttags" w:element="State">
            <w:r w:rsidRPr="00D47CCE">
              <w:rPr>
                <w:rFonts w:ascii="Arial" w:hAnsi="Arial" w:cs="Arial"/>
                <w:color w:val="000000"/>
                <w:sz w:val="18"/>
              </w:rPr>
              <w:t>CT</w:t>
            </w:r>
          </w:smartTag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</w:p>
    <w:p w:rsidR="009B2C24" w:rsidRPr="00D47CCE" w:rsidRDefault="009B2C24">
      <w:pPr>
        <w:rPr>
          <w:iCs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Capitol: 860-240-8700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hyperlink r:id="rId22" w:history="1">
        <w:r w:rsidRPr="00D47CCE">
          <w:rPr>
            <w:rStyle w:val="Hyperlink"/>
            <w:rFonts w:ascii="Arial" w:hAnsi="Arial" w:cs="Arial"/>
            <w:sz w:val="18"/>
          </w:rPr>
          <w:t>Bill.simanski@housegop.ct.gov</w:t>
        </w:r>
      </w:hyperlink>
      <w:r w:rsidRPr="00D47CCE">
        <w:rPr>
          <w:rFonts w:ascii="Arial" w:hAnsi="Arial" w:cs="Arial"/>
          <w:color w:val="000000"/>
          <w:sz w:val="18"/>
        </w:rPr>
        <w:t xml:space="preserve">     </w:t>
      </w:r>
    </w:p>
    <w:p w:rsidR="009B2C24" w:rsidRPr="00D47CCE" w:rsidRDefault="009B2C24">
      <w:pPr>
        <w:rPr>
          <w:rFonts w:ascii="Arial" w:hAnsi="Arial" w:cs="Arial"/>
          <w:color w:val="000000"/>
          <w:sz w:val="18"/>
          <w:u w:val="single"/>
        </w:rPr>
      </w:pP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>
      <w:pPr>
        <w:rPr>
          <w:rFonts w:ascii="Arial" w:hAnsi="Arial" w:cs="Arial"/>
          <w:color w:val="000000"/>
          <w:sz w:val="18"/>
          <w:u w:val="single"/>
        </w:rPr>
      </w:pPr>
    </w:p>
    <w:p w:rsidR="009B2C24" w:rsidRPr="00D47CCE" w:rsidRDefault="009B2C24" w:rsidP="00C551D7">
      <w:pPr>
        <w:rPr>
          <w:rFonts w:ascii="Arial" w:hAnsi="Arial" w:cs="Arial"/>
          <w:iCs/>
          <w:color w:val="000000"/>
          <w:sz w:val="18"/>
        </w:rPr>
      </w:pPr>
      <w:r>
        <w:rPr>
          <w:noProof/>
        </w:rPr>
        <w:pict>
          <v:shape id="_x0000_s1054" type="#_x0000_t202" style="position:absolute;margin-left:-9pt;margin-top:.15pt;width:108pt;height: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">
            <v:textbox>
              <w:txbxContent>
                <w:p w:rsidR="009B2C24" w:rsidRDefault="009B2C24" w:rsidP="00C551D7"/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486pt;margin-top:.15pt;width:252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" stroked="f">
            <v:textbox>
              <w:txbxContent>
                <w:p w:rsidR="009B2C24" w:rsidRPr="008E449C" w:rsidRDefault="009B2C24" w:rsidP="002C3397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8E449C">
                    <w:rPr>
                      <w:rFonts w:ascii="Arial" w:hAnsi="Arial"/>
                      <w:b/>
                      <w:sz w:val="16"/>
                      <w:szCs w:val="18"/>
                    </w:rPr>
                    <w:t>Assistant Majority Whip</w:t>
                  </w:r>
                </w:p>
                <w:p w:rsidR="009B2C24" w:rsidRPr="008E449C" w:rsidRDefault="009B2C24" w:rsidP="002C3397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sz w:val="16"/>
                      <w:szCs w:val="18"/>
                    </w:rPr>
                  </w:pPr>
                  <w:r w:rsidRPr="008E449C">
                    <w:rPr>
                      <w:rFonts w:ascii="Arial" w:hAnsi="Arial"/>
                      <w:sz w:val="16"/>
                      <w:szCs w:val="18"/>
                    </w:rPr>
                    <w:t>Chair: Housing</w:t>
                  </w:r>
                </w:p>
                <w:p w:rsidR="009B2C24" w:rsidRPr="008E449C" w:rsidRDefault="009B2C24" w:rsidP="008E449C">
                  <w:pPr>
                    <w:pStyle w:val="senatorcommittees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hAnsi="Arial"/>
                      <w:sz w:val="16"/>
                      <w:szCs w:val="18"/>
                    </w:rPr>
                  </w:pPr>
                  <w:r w:rsidRPr="008E449C">
                    <w:rPr>
                      <w:rFonts w:ascii="Arial" w:hAnsi="Arial"/>
                      <w:sz w:val="16"/>
                    </w:rPr>
                    <w:t>Member: Education &amp; Human Services</w:t>
                  </w:r>
                </w:p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>Rep. Brandon</w:t>
      </w:r>
      <w:r w:rsidRPr="00D47CCE">
        <w:rPr>
          <w:rFonts w:ascii="Arial" w:hAnsi="Arial" w:cs="Arial"/>
          <w:b/>
          <w:bCs/>
          <w:color w:val="000000"/>
          <w:sz w:val="18"/>
        </w:rPr>
        <w:t xml:space="preserve"> McGee Jr. </w:t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Dem.</w:t>
      </w:r>
      <w:r w:rsidRPr="00D47CCE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5</w:t>
      </w:r>
      <w:r w:rsidRPr="001B41C6">
        <w:rPr>
          <w:rFonts w:ascii="Arial" w:hAnsi="Arial" w:cs="Arial"/>
          <w:color w:val="000000"/>
          <w:sz w:val="18"/>
          <w:vertAlign w:val="superscript"/>
        </w:rPr>
        <w:t>th</w:t>
      </w:r>
      <w:r>
        <w:rPr>
          <w:rFonts w:ascii="Arial" w:hAnsi="Arial" w:cs="Arial"/>
          <w:color w:val="000000"/>
          <w:sz w:val="18"/>
        </w:rPr>
        <w:t xml:space="preserve"> </w:t>
      </w:r>
      <w:r w:rsidRPr="00D47CCE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smartTag w:uri="urn:schemas-microsoft-com:office:smarttags" w:element="City">
          <w:r w:rsidRPr="00D47CCE">
            <w:rPr>
              <w:rFonts w:ascii="Arial" w:hAnsi="Arial" w:cs="Arial"/>
              <w:color w:val="000000"/>
              <w:sz w:val="18"/>
            </w:rPr>
            <w:t>Windsor</w:t>
          </w:r>
        </w:smartTag>
      </w:smartTag>
      <w:r>
        <w:rPr>
          <w:rFonts w:ascii="Arial" w:hAnsi="Arial" w:cs="Arial"/>
          <w:color w:val="000000"/>
          <w:sz w:val="18"/>
        </w:rPr>
        <w:t xml:space="preserve"> &amp;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D47CCE">
              <w:rPr>
                <w:rFonts w:ascii="Arial" w:hAnsi="Arial" w:cs="Arial"/>
                <w:color w:val="000000"/>
                <w:sz w:val="18"/>
              </w:rPr>
              <w:t>Hartford</w:t>
            </w:r>
          </w:smartTag>
        </w:smartTag>
      </w:smartTag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8E449C" w:rsidRDefault="009B2C24" w:rsidP="008E449C">
      <w:pPr>
        <w:rPr>
          <w:iCs/>
          <w:color w:val="000000"/>
          <w:sz w:val="18"/>
        </w:rPr>
      </w:pP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iCs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>Legislative Office Bldg., Rm 5009</w:t>
      </w:r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D47CCE" w:rsidRDefault="009B2C24" w:rsidP="008E449C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CT</w:t>
          </w:r>
        </w:smartTag>
        <w:r w:rsidRPr="00D47CCE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D47CCE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D47CCE">
        <w:rPr>
          <w:rFonts w:ascii="Arial" w:hAnsi="Arial" w:cs="Arial"/>
          <w:color w:val="000000"/>
          <w:sz w:val="18"/>
        </w:rPr>
        <w:tab/>
      </w:r>
    </w:p>
    <w:p w:rsidR="009B2C24" w:rsidRPr="008E449C" w:rsidRDefault="009B2C24">
      <w:pPr>
        <w:rPr>
          <w:iCs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  <w:t>Capitol: 860-240-8500</w:t>
      </w:r>
      <w:r w:rsidRPr="00D47CCE">
        <w:rPr>
          <w:rFonts w:ascii="Arial" w:hAnsi="Arial" w:cs="Arial"/>
          <w:color w:val="000000"/>
          <w:sz w:val="18"/>
        </w:rPr>
        <w:tab/>
        <w:t xml:space="preserve"> </w:t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r w:rsidRPr="00D47CCE">
        <w:rPr>
          <w:rFonts w:ascii="Arial" w:hAnsi="Arial" w:cs="Arial"/>
          <w:color w:val="000000"/>
          <w:sz w:val="18"/>
        </w:rPr>
        <w:tab/>
      </w:r>
      <w:hyperlink r:id="rId23" w:history="1">
        <w:r w:rsidRPr="00D47CCE">
          <w:rPr>
            <w:rStyle w:val="Hyperlink"/>
            <w:rFonts w:ascii="Arial" w:hAnsi="Arial" w:cs="Arial"/>
            <w:sz w:val="18"/>
          </w:rPr>
          <w:t>Brandon.McGee@cga.ct.gov</w:t>
        </w:r>
      </w:hyperlink>
    </w:p>
    <w:sectPr w:rsidR="009B2C24" w:rsidRPr="008E449C" w:rsidSect="00D47CCE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304C"/>
    <w:multiLevelType w:val="multilevel"/>
    <w:tmpl w:val="0C3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0D3"/>
    <w:rsid w:val="000029E0"/>
    <w:rsid w:val="000259E8"/>
    <w:rsid w:val="00044D9B"/>
    <w:rsid w:val="000479A4"/>
    <w:rsid w:val="00060B52"/>
    <w:rsid w:val="00070C73"/>
    <w:rsid w:val="000826AC"/>
    <w:rsid w:val="000B6EDE"/>
    <w:rsid w:val="000B772A"/>
    <w:rsid w:val="000C607C"/>
    <w:rsid w:val="000C7038"/>
    <w:rsid w:val="000E1F98"/>
    <w:rsid w:val="0010585F"/>
    <w:rsid w:val="0011357A"/>
    <w:rsid w:val="0011714A"/>
    <w:rsid w:val="00123B10"/>
    <w:rsid w:val="001469C4"/>
    <w:rsid w:val="00172F90"/>
    <w:rsid w:val="00175D2D"/>
    <w:rsid w:val="00183A29"/>
    <w:rsid w:val="001B41C6"/>
    <w:rsid w:val="001C5C6F"/>
    <w:rsid w:val="001C775E"/>
    <w:rsid w:val="002077AB"/>
    <w:rsid w:val="00215A75"/>
    <w:rsid w:val="00243BDE"/>
    <w:rsid w:val="00251547"/>
    <w:rsid w:val="002565D1"/>
    <w:rsid w:val="002567B7"/>
    <w:rsid w:val="00275638"/>
    <w:rsid w:val="002A07F8"/>
    <w:rsid w:val="002B48AA"/>
    <w:rsid w:val="002C3397"/>
    <w:rsid w:val="002C582E"/>
    <w:rsid w:val="002C70D3"/>
    <w:rsid w:val="002C745D"/>
    <w:rsid w:val="002D1CD4"/>
    <w:rsid w:val="002D2597"/>
    <w:rsid w:val="002F2D57"/>
    <w:rsid w:val="00306477"/>
    <w:rsid w:val="00314DF2"/>
    <w:rsid w:val="00331158"/>
    <w:rsid w:val="00335DD8"/>
    <w:rsid w:val="00345695"/>
    <w:rsid w:val="00345E26"/>
    <w:rsid w:val="003516F7"/>
    <w:rsid w:val="00373794"/>
    <w:rsid w:val="00394FD1"/>
    <w:rsid w:val="003A040D"/>
    <w:rsid w:val="003A5513"/>
    <w:rsid w:val="003F7ED2"/>
    <w:rsid w:val="00401236"/>
    <w:rsid w:val="00403668"/>
    <w:rsid w:val="0042102E"/>
    <w:rsid w:val="0042336C"/>
    <w:rsid w:val="00430301"/>
    <w:rsid w:val="0044063D"/>
    <w:rsid w:val="00441AD9"/>
    <w:rsid w:val="004503FE"/>
    <w:rsid w:val="00451DDE"/>
    <w:rsid w:val="00452A48"/>
    <w:rsid w:val="004541D6"/>
    <w:rsid w:val="00460443"/>
    <w:rsid w:val="00460971"/>
    <w:rsid w:val="00472881"/>
    <w:rsid w:val="00474780"/>
    <w:rsid w:val="00477B6F"/>
    <w:rsid w:val="004D59F8"/>
    <w:rsid w:val="004E0F06"/>
    <w:rsid w:val="004E35D3"/>
    <w:rsid w:val="004F2850"/>
    <w:rsid w:val="00517827"/>
    <w:rsid w:val="00527100"/>
    <w:rsid w:val="00527271"/>
    <w:rsid w:val="0053532C"/>
    <w:rsid w:val="00537B96"/>
    <w:rsid w:val="005437D2"/>
    <w:rsid w:val="0055354B"/>
    <w:rsid w:val="00557ABF"/>
    <w:rsid w:val="00564135"/>
    <w:rsid w:val="0056564A"/>
    <w:rsid w:val="00567C4D"/>
    <w:rsid w:val="005750B7"/>
    <w:rsid w:val="00586856"/>
    <w:rsid w:val="00595340"/>
    <w:rsid w:val="005B4668"/>
    <w:rsid w:val="005C3A08"/>
    <w:rsid w:val="005C4FE7"/>
    <w:rsid w:val="005D1D52"/>
    <w:rsid w:val="005D5555"/>
    <w:rsid w:val="00622F7A"/>
    <w:rsid w:val="006447A4"/>
    <w:rsid w:val="006630E0"/>
    <w:rsid w:val="006639AF"/>
    <w:rsid w:val="00675AF1"/>
    <w:rsid w:val="00676396"/>
    <w:rsid w:val="00683AC4"/>
    <w:rsid w:val="00691718"/>
    <w:rsid w:val="006A36FE"/>
    <w:rsid w:val="006A3E83"/>
    <w:rsid w:val="006D1379"/>
    <w:rsid w:val="006D34D3"/>
    <w:rsid w:val="006F3B5B"/>
    <w:rsid w:val="0070405E"/>
    <w:rsid w:val="00705750"/>
    <w:rsid w:val="007221D1"/>
    <w:rsid w:val="00725ABE"/>
    <w:rsid w:val="00743354"/>
    <w:rsid w:val="00744895"/>
    <w:rsid w:val="00745F6F"/>
    <w:rsid w:val="00746683"/>
    <w:rsid w:val="00781DB0"/>
    <w:rsid w:val="007C66F1"/>
    <w:rsid w:val="007C6EDE"/>
    <w:rsid w:val="00801222"/>
    <w:rsid w:val="00806257"/>
    <w:rsid w:val="008062E0"/>
    <w:rsid w:val="00816891"/>
    <w:rsid w:val="00821A73"/>
    <w:rsid w:val="008378AF"/>
    <w:rsid w:val="00877CC6"/>
    <w:rsid w:val="00883946"/>
    <w:rsid w:val="008A23D1"/>
    <w:rsid w:val="008A4696"/>
    <w:rsid w:val="008B6961"/>
    <w:rsid w:val="008C0A94"/>
    <w:rsid w:val="008C44D2"/>
    <w:rsid w:val="008C510C"/>
    <w:rsid w:val="008D6E60"/>
    <w:rsid w:val="008E449C"/>
    <w:rsid w:val="009069D5"/>
    <w:rsid w:val="009174CA"/>
    <w:rsid w:val="009673C4"/>
    <w:rsid w:val="009B2C24"/>
    <w:rsid w:val="009F77D6"/>
    <w:rsid w:val="00A115A8"/>
    <w:rsid w:val="00A24099"/>
    <w:rsid w:val="00A33E79"/>
    <w:rsid w:val="00A45EFF"/>
    <w:rsid w:val="00A705ED"/>
    <w:rsid w:val="00A716B6"/>
    <w:rsid w:val="00A73FC1"/>
    <w:rsid w:val="00A76EF2"/>
    <w:rsid w:val="00A77F57"/>
    <w:rsid w:val="00AA5077"/>
    <w:rsid w:val="00AA7D15"/>
    <w:rsid w:val="00AD693C"/>
    <w:rsid w:val="00B22C54"/>
    <w:rsid w:val="00B73D2B"/>
    <w:rsid w:val="00B92DB5"/>
    <w:rsid w:val="00BB213C"/>
    <w:rsid w:val="00BB713E"/>
    <w:rsid w:val="00C0583C"/>
    <w:rsid w:val="00C16870"/>
    <w:rsid w:val="00C30AE1"/>
    <w:rsid w:val="00C375AB"/>
    <w:rsid w:val="00C478B4"/>
    <w:rsid w:val="00C52AB5"/>
    <w:rsid w:val="00C551D7"/>
    <w:rsid w:val="00C57F0A"/>
    <w:rsid w:val="00C66725"/>
    <w:rsid w:val="00C7539A"/>
    <w:rsid w:val="00C82AC6"/>
    <w:rsid w:val="00C855EA"/>
    <w:rsid w:val="00C9413C"/>
    <w:rsid w:val="00CB5B5A"/>
    <w:rsid w:val="00CC3920"/>
    <w:rsid w:val="00CD49D9"/>
    <w:rsid w:val="00CD5A49"/>
    <w:rsid w:val="00CE5720"/>
    <w:rsid w:val="00D118E4"/>
    <w:rsid w:val="00D41506"/>
    <w:rsid w:val="00D427A5"/>
    <w:rsid w:val="00D475E1"/>
    <w:rsid w:val="00D47CCE"/>
    <w:rsid w:val="00D514B6"/>
    <w:rsid w:val="00D60C53"/>
    <w:rsid w:val="00D73F7C"/>
    <w:rsid w:val="00D95F1F"/>
    <w:rsid w:val="00DA2BD8"/>
    <w:rsid w:val="00DA6A25"/>
    <w:rsid w:val="00DB02BE"/>
    <w:rsid w:val="00DD2D21"/>
    <w:rsid w:val="00DF6355"/>
    <w:rsid w:val="00E1332E"/>
    <w:rsid w:val="00E64CA3"/>
    <w:rsid w:val="00E71A3F"/>
    <w:rsid w:val="00E9405B"/>
    <w:rsid w:val="00E96D60"/>
    <w:rsid w:val="00E97DE2"/>
    <w:rsid w:val="00EA0724"/>
    <w:rsid w:val="00EA301F"/>
    <w:rsid w:val="00ED2D5E"/>
    <w:rsid w:val="00EE1024"/>
    <w:rsid w:val="00EF2617"/>
    <w:rsid w:val="00F27BAF"/>
    <w:rsid w:val="00F3443A"/>
    <w:rsid w:val="00F418BA"/>
    <w:rsid w:val="00F87074"/>
    <w:rsid w:val="00FD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2BD8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2BD8"/>
    <w:pPr>
      <w:keepNext/>
      <w:ind w:left="6480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2BD8"/>
    <w:pPr>
      <w:keepNext/>
      <w:ind w:left="720" w:firstLine="720"/>
      <w:outlineLvl w:val="2"/>
    </w:pPr>
    <w:rPr>
      <w:rFonts w:ascii="Arial" w:hAnsi="Arial" w:cs="Arial"/>
      <w:b/>
      <w:bCs/>
      <w:sz w:val="18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2BD8"/>
    <w:pPr>
      <w:keepNext/>
      <w:jc w:val="both"/>
      <w:outlineLvl w:val="3"/>
    </w:pPr>
    <w:rPr>
      <w:b/>
      <w:bCs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A2BD8"/>
    <w:pPr>
      <w:keepNext/>
      <w:jc w:val="both"/>
      <w:outlineLvl w:val="7"/>
    </w:pPr>
    <w:rPr>
      <w:i/>
      <w:iCs/>
      <w:sz w:val="1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07F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A07F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A07F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A07F8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01236"/>
    <w:rPr>
      <w:rFonts w:cs="Times New Roman"/>
      <w:i/>
      <w:sz w:val="18"/>
    </w:rPr>
  </w:style>
  <w:style w:type="character" w:styleId="Hyperlink">
    <w:name w:val="Hyperlink"/>
    <w:basedOn w:val="DefaultParagraphFont"/>
    <w:uiPriority w:val="99"/>
    <w:rsid w:val="00DA2BD8"/>
    <w:rPr>
      <w:rFonts w:ascii="Verdana" w:hAnsi="Verdana" w:cs="Times New Roman"/>
      <w:color w:val="000099"/>
      <w:sz w:val="20"/>
      <w:u w:val="none"/>
      <w:effect w:val="none"/>
    </w:rPr>
  </w:style>
  <w:style w:type="character" w:styleId="FollowedHyperlink">
    <w:name w:val="FollowedHyperlink"/>
    <w:basedOn w:val="DefaultParagraphFont"/>
    <w:uiPriority w:val="99"/>
    <w:rsid w:val="00DA2BD8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DA2BD8"/>
    <w:pPr>
      <w:ind w:left="1440"/>
    </w:pPr>
    <w:rPr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A07F8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DA2BD8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DA2BD8"/>
    <w:rPr>
      <w:rFonts w:cs="Times New Roman"/>
      <w:i/>
    </w:rPr>
  </w:style>
  <w:style w:type="paragraph" w:styleId="NormalWeb">
    <w:name w:val="Normal (Web)"/>
    <w:basedOn w:val="Normal"/>
    <w:uiPriority w:val="99"/>
    <w:rsid w:val="00DA2BD8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DA2BD8"/>
    <w:pPr>
      <w:keepNext/>
      <w:tabs>
        <w:tab w:val="center" w:pos="4320"/>
        <w:tab w:val="right" w:pos="8640"/>
      </w:tabs>
      <w:jc w:val="both"/>
    </w:pPr>
    <w:rPr>
      <w:rFonts w:ascii="Century Schoolbook" w:hAnsi="Century Schoolbook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07F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4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418BA"/>
    <w:rPr>
      <w:rFonts w:ascii="Tahoma" w:hAnsi="Tahoma" w:cs="Tahoma"/>
      <w:sz w:val="16"/>
      <w:szCs w:val="16"/>
    </w:rPr>
  </w:style>
  <w:style w:type="paragraph" w:customStyle="1" w:styleId="senatorcommittees">
    <w:name w:val="senatorcommittees"/>
    <w:basedOn w:val="Normal"/>
    <w:uiPriority w:val="99"/>
    <w:rsid w:val="00CD49D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5D1D52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rsid w:val="00E96D60"/>
    <w:rPr>
      <w:rFonts w:cs="Times New Roman"/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rsid w:val="00C551D7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42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687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rek.slap@cga.ct.gov" TargetMode="External"/><Relationship Id="rId13" Type="http://schemas.openxmlformats.org/officeDocument/2006/relationships/hyperlink" Target="http://www.cga.ct.gov/ins" TargetMode="External"/><Relationship Id="rId18" Type="http://schemas.openxmlformats.org/officeDocument/2006/relationships/hyperlink" Target="mailto:Tom.Arnone@cga.ct.gov" TargetMode="External"/><Relationship Id="rId3" Type="http://schemas.openxmlformats.org/officeDocument/2006/relationships/settings" Target="settings.xml"/><Relationship Id="rId21" Type="http://schemas.openxmlformats.org/officeDocument/2006/relationships/hyperlink" Target="Tami.Zawistowski@housegop.ct.gov" TargetMode="External"/><Relationship Id="rId7" Type="http://schemas.openxmlformats.org/officeDocument/2006/relationships/hyperlink" Target="mailto:Anwar@senatedems.ct.gov" TargetMode="External"/><Relationship Id="rId12" Type="http://schemas.openxmlformats.org/officeDocument/2006/relationships/hyperlink" Target="Bobby.Gibson@cga.ct.gov" TargetMode="External"/><Relationship Id="rId17" Type="http://schemas.openxmlformats.org/officeDocument/2006/relationships/hyperlink" Target="christopher.davis@housegop.ct.gov%2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ga.ct.gov/fin" TargetMode="External"/><Relationship Id="rId20" Type="http://schemas.openxmlformats.org/officeDocument/2006/relationships/hyperlink" Target="mailto:Jane.Garibay@cga.ct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ouglas.McCrory@cga.ct.gov" TargetMode="External"/><Relationship Id="rId11" Type="http://schemas.openxmlformats.org/officeDocument/2006/relationships/hyperlink" Target="mailto:Dan.champagne@cga.ct.gov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Kurt.Vail@housegop.ct.gov" TargetMode="External"/><Relationship Id="rId23" Type="http://schemas.openxmlformats.org/officeDocument/2006/relationships/hyperlink" Target="Brandon.McGee@cga.ct.gov" TargetMode="External"/><Relationship Id="rId10" Type="http://schemas.openxmlformats.org/officeDocument/2006/relationships/hyperlink" Target="mailto:Kevin.Witkos@cga.ct.gov" TargetMode="External"/><Relationship Id="rId19" Type="http://schemas.openxmlformats.org/officeDocument/2006/relationships/hyperlink" Target="Carol.Hall@housegop.ct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A.Kissel@cga.ct.gov" TargetMode="External"/><Relationship Id="rId14" Type="http://schemas.openxmlformats.org/officeDocument/2006/relationships/hyperlink" Target="http://www.cga.ct.gov/ps" TargetMode="External"/><Relationship Id="rId22" Type="http://schemas.openxmlformats.org/officeDocument/2006/relationships/hyperlink" Target="mailto:Bill.simanski@housegop.c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314</TotalTime>
  <Pages>2</Pages>
  <Words>632</Words>
  <Characters>3604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DanellaH</dc:creator>
  <cp:keywords/>
  <dc:description/>
  <cp:lastModifiedBy>Erica Bodden</cp:lastModifiedBy>
  <cp:revision>59</cp:revision>
  <cp:lastPrinted>2015-02-03T16:18:00Z</cp:lastPrinted>
  <dcterms:created xsi:type="dcterms:W3CDTF">2018-02-23T21:59:00Z</dcterms:created>
  <dcterms:modified xsi:type="dcterms:W3CDTF">2019-03-24T20:08:00Z</dcterms:modified>
</cp:coreProperties>
</file>